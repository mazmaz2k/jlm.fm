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601" w:rsidRDefault="003D25CB" w:rsidP="003D25CB">
      <w:pPr>
        <w:pStyle w:val="a5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</w:t>
      </w:r>
      <w:r w:rsidR="003C1601">
        <w:rPr>
          <w:rFonts w:hint="cs"/>
          <w:noProof/>
          <w:rtl/>
        </w:rPr>
        <w:t xml:space="preserve"> - </w:t>
      </w:r>
      <w:r>
        <w:rPr>
          <w:rFonts w:hint="cs"/>
          <w:noProof/>
        </w:rPr>
        <w:t>SRS</w:t>
      </w:r>
    </w:p>
    <w:p w:rsidR="00577A0E" w:rsidRDefault="003C1601" w:rsidP="00CD0E1A">
      <w:pPr>
        <w:pStyle w:val="1"/>
        <w:rPr>
          <w:noProof/>
          <w:rtl/>
        </w:rPr>
      </w:pPr>
      <w:bookmarkStart w:id="0" w:name="_Toc244791904"/>
      <w:bookmarkStart w:id="1" w:name="_Toc275493950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861"/>
        <w:gridCol w:w="6435"/>
      </w:tblGrid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</w:t>
            </w:r>
            <w:r w:rsidR="003C1601">
              <w:rPr>
                <w:rFonts w:hint="cs"/>
                <w:noProof/>
                <w:rtl/>
              </w:rPr>
              <w:t>:</w:t>
            </w:r>
          </w:p>
        </w:tc>
        <w:tc>
          <w:tcPr>
            <w:tcW w:w="6629" w:type="dxa"/>
          </w:tcPr>
          <w:p w:rsidR="00577A0E" w:rsidRPr="003C1601" w:rsidRDefault="005C191D" w:rsidP="00ED54C8">
            <w:pPr>
              <w:pStyle w:val="a8"/>
              <w:rPr>
                <w:rtl/>
              </w:rPr>
            </w:pPr>
            <w:r>
              <w:t>JLM.FM</w:t>
            </w:r>
          </w:p>
        </w:tc>
      </w:tr>
      <w:tr w:rsidR="00577A0E" w:rsidTr="003C1601">
        <w:tc>
          <w:tcPr>
            <w:tcW w:w="1893" w:type="dxa"/>
          </w:tcPr>
          <w:p w:rsidR="00577A0E" w:rsidRDefault="00CD0E1A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577A0E" w:rsidRDefault="005C191D" w:rsidP="00ED54C8">
            <w:pPr>
              <w:pStyle w:val="a8"/>
              <w:rPr>
                <w:rtl/>
              </w:rPr>
            </w:pPr>
            <w:r>
              <w:rPr>
                <w:rFonts w:hint="cs"/>
                <w:rtl/>
              </w:rPr>
              <w:t>עמרי מז</w:t>
            </w:r>
            <w:r w:rsidR="00434845">
              <w:rPr>
                <w:rFonts w:hint="cs"/>
                <w:rtl/>
              </w:rPr>
              <w:t>רחי ,אלכס,חבקין עדי טיירי, דורון ע</w:t>
            </w:r>
            <w:r>
              <w:rPr>
                <w:rFonts w:hint="cs"/>
                <w:rtl/>
              </w:rPr>
              <w:t>זיזי</w:t>
            </w:r>
            <w:r w:rsidR="00434845">
              <w:rPr>
                <w:rFonts w:hint="cs"/>
                <w:rtl/>
              </w:rPr>
              <w:t xml:space="preserve"> ,גשאו מוגס</w:t>
            </w: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577A0E" w:rsidRDefault="00577A0E" w:rsidP="003C1601">
            <w:pPr>
              <w:pStyle w:val="a8"/>
              <w:rPr>
                <w:rtl/>
              </w:rPr>
            </w:pPr>
          </w:p>
        </w:tc>
      </w:tr>
      <w:tr w:rsidR="00577A0E" w:rsidTr="003C1601">
        <w:tc>
          <w:tcPr>
            <w:tcW w:w="1893" w:type="dxa"/>
          </w:tcPr>
          <w:p w:rsidR="00577A0E" w:rsidRDefault="003C1601" w:rsidP="00577A0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577A0E" w:rsidRDefault="003C1601" w:rsidP="009B6F70">
            <w:pPr>
              <w:rPr>
                <w:noProof/>
                <w:rtl/>
              </w:rPr>
            </w:pPr>
            <w:r w:rsidRPr="00ED54C8">
              <w:rPr>
                <w:rStyle w:val="Char"/>
                <w:rFonts w:hint="cs"/>
                <w:rtl/>
              </w:rPr>
              <w:t>הצעת פרויקט</w:t>
            </w:r>
            <w:r>
              <w:rPr>
                <w:rFonts w:hint="cs"/>
                <w:noProof/>
                <w:rtl/>
              </w:rPr>
              <w:t xml:space="preserve">, </w:t>
            </w:r>
            <w:r w:rsidR="009B6F70">
              <w:rPr>
                <w:rStyle w:val="Char"/>
                <w:rFonts w:hint="cs"/>
                <w:rtl/>
              </w:rPr>
              <w:t>תוכנית פיתוח</w:t>
            </w:r>
            <w:r w:rsidR="009B6F70">
              <w:rPr>
                <w:rFonts w:hint="cs"/>
                <w:noProof/>
                <w:rtl/>
              </w:rPr>
              <w:t xml:space="preserve"> ,</w:t>
            </w:r>
            <w:r w:rsidR="00FF5036">
              <w:rPr>
                <w:rFonts w:hint="cs"/>
                <w:noProof/>
                <w:rtl/>
              </w:rPr>
              <w:t xml:space="preserve">דרישות, מערכת, </w:t>
            </w:r>
            <w:r>
              <w:rPr>
                <w:rFonts w:hint="cs"/>
                <w:noProof/>
                <w:rtl/>
              </w:rPr>
              <w:t xml:space="preserve">חוזה, </w:t>
            </w:r>
            <w:r w:rsidR="007D5D8D">
              <w:rPr>
                <w:rFonts w:hint="cs"/>
                <w:noProof/>
                <w:rtl/>
              </w:rPr>
              <w:t>קישורים נוספים</w:t>
            </w:r>
          </w:p>
        </w:tc>
      </w:tr>
      <w:tr w:rsidR="00577A0E" w:rsidTr="003C1601">
        <w:tc>
          <w:tcPr>
            <w:tcW w:w="1893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577A0E" w:rsidRDefault="00577A0E" w:rsidP="00577A0E">
            <w:pPr>
              <w:rPr>
                <w:noProof/>
                <w:rtl/>
              </w:rPr>
            </w:pPr>
          </w:p>
        </w:tc>
      </w:tr>
    </w:tbl>
    <w:p w:rsidR="007D5D8D" w:rsidRPr="00EC104D" w:rsidRDefault="007D5D8D" w:rsidP="00EC104D">
      <w:pPr>
        <w:rPr>
          <w:rtl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CC494F" w:rsidRDefault="00ED58AB" w:rsidP="00CC494F">
          <w:pPr>
            <w:pStyle w:val="af"/>
            <w:bidi/>
            <w:rPr>
              <w:rFonts w:eastAsiaTheme="minorEastAsia"/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 w:rsidR="001C09C5">
            <w:fldChar w:fldCharType="begin"/>
          </w:r>
          <w:r>
            <w:instrText xml:space="preserve"> TOC \o "1-3" \h \z \u </w:instrText>
          </w:r>
          <w:r w:rsidR="001C09C5">
            <w:fldChar w:fldCharType="separate"/>
          </w:r>
        </w:p>
        <w:p w:rsidR="00CC494F" w:rsidRDefault="002B311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0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מידע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כללי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Toc275493950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1" w:history="1">
            <w:r w:rsidR="00CC494F" w:rsidRPr="00CC08D8">
              <w:rPr>
                <w:rStyle w:val="Hyperlink"/>
                <w:rFonts w:hint="eastAsia"/>
                <w:noProof/>
                <w:rtl/>
              </w:rPr>
              <w:t>הסטורית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שינויים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Toc275493951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4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2" w:history="1">
            <w:r w:rsidR="00CC494F" w:rsidRPr="00CC08D8">
              <w:rPr>
                <w:rStyle w:val="Hyperlink"/>
                <w:noProof/>
                <w:rtl/>
              </w:rPr>
              <w:t>1.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הקדמה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Toc275493952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3" w:history="1">
            <w:r w:rsidR="00CC494F" w:rsidRPr="00CC08D8">
              <w:rPr>
                <w:rStyle w:val="Hyperlink"/>
                <w:noProof/>
                <w:rtl/>
              </w:rPr>
              <w:t>1.1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מטרה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4" w:history="1">
            <w:r w:rsidR="00CC494F" w:rsidRPr="00CC08D8">
              <w:rPr>
                <w:rStyle w:val="Hyperlink"/>
                <w:noProof/>
                <w:rtl/>
              </w:rPr>
              <w:t>1.2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היקף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5" w:history="1">
            <w:r w:rsidR="00CC494F" w:rsidRPr="00CC08D8">
              <w:rPr>
                <w:rStyle w:val="Hyperlink"/>
                <w:noProof/>
                <w:rtl/>
              </w:rPr>
              <w:t>1.3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מילון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מונחים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6" w:history="1">
            <w:r w:rsidR="00CC494F" w:rsidRPr="00CC08D8">
              <w:rPr>
                <w:rStyle w:val="Hyperlink"/>
                <w:noProof/>
                <w:rtl/>
              </w:rPr>
              <w:t>1.4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סקירה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7" w:history="1">
            <w:r w:rsidR="00CC494F" w:rsidRPr="00CC08D8">
              <w:rPr>
                <w:rStyle w:val="Hyperlink"/>
                <w:noProof/>
                <w:rtl/>
              </w:rPr>
              <w:t>2.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תרחישי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שימוש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 Cases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Toc275493957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5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8" w:history="1">
            <w:r w:rsidR="00CC494F" w:rsidRPr="00CC08D8">
              <w:rPr>
                <w:rStyle w:val="Hyperlink"/>
                <w:noProof/>
              </w:rPr>
              <w:t>3.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סיפורי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משתמשים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noProof/>
              </w:rPr>
              <w:t>UserStories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Toc275493958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59" w:history="1">
            <w:r w:rsidR="00CC494F" w:rsidRPr="00CC08D8">
              <w:rPr>
                <w:rStyle w:val="Hyperlink"/>
                <w:noProof/>
                <w:rtl/>
              </w:rPr>
              <w:t>4.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סביבה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Toc275493959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7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3" w:history="1">
            <w:r w:rsidR="00CC494F" w:rsidRPr="00CC08D8">
              <w:rPr>
                <w:rStyle w:val="Hyperlink"/>
                <w:noProof/>
                <w:rtl/>
              </w:rPr>
              <w:t>4.1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חומרה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Toc275493963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4" w:history="1">
            <w:r w:rsidR="00CC494F" w:rsidRPr="00CC08D8">
              <w:rPr>
                <w:rStyle w:val="Hyperlink"/>
                <w:noProof/>
                <w:rtl/>
              </w:rPr>
              <w:t>4.2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תוכנה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Toc275493964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5" w:history="1">
            <w:r w:rsidR="00CC494F" w:rsidRPr="00CC08D8">
              <w:rPr>
                <w:rStyle w:val="Hyperlink"/>
                <w:noProof/>
                <w:rtl/>
              </w:rPr>
              <w:t>4.3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דרישות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נוספות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Toc275493965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CC494F" w:rsidRDefault="002B3114" w:rsidP="00CC494F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275493966" w:history="1">
            <w:r w:rsidR="00CC494F" w:rsidRPr="00CC08D8">
              <w:rPr>
                <w:rStyle w:val="Hyperlink"/>
                <w:noProof/>
                <w:rtl/>
              </w:rPr>
              <w:t>4.4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ממשק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משתמש</w:t>
            </w:r>
            <w:r w:rsidR="00CC494F" w:rsidRPr="00CC08D8">
              <w:rPr>
                <w:rStyle w:val="Hyperlink"/>
                <w:noProof/>
                <w:rtl/>
              </w:rPr>
              <w:t xml:space="preserve"> –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אב</w:t>
            </w:r>
            <w:r w:rsidR="00CC494F" w:rsidRPr="00CC08D8">
              <w:rPr>
                <w:rStyle w:val="Hyperlink"/>
                <w:noProof/>
                <w:rtl/>
              </w:rPr>
              <w:t xml:space="preserve"> </w:t>
            </w:r>
            <w:r w:rsidR="00CC494F" w:rsidRPr="00CC08D8">
              <w:rPr>
                <w:rStyle w:val="Hyperlink"/>
                <w:rFonts w:hint="eastAsia"/>
                <w:noProof/>
                <w:rtl/>
              </w:rPr>
              <w:t>טיפוס</w:t>
            </w:r>
            <w:r w:rsidR="00CC494F">
              <w:rPr>
                <w:noProof/>
                <w:webHidden/>
                <w:rtl/>
              </w:rPr>
              <w:tab/>
            </w:r>
            <w:r w:rsidR="001C09C5">
              <w:rPr>
                <w:noProof/>
                <w:webHidden/>
                <w:rtl/>
              </w:rPr>
              <w:fldChar w:fldCharType="begin"/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CC494F">
              <w:rPr>
                <w:noProof/>
                <w:webHidden/>
              </w:rPr>
              <w:instrText>PAGEREF</w:instrText>
            </w:r>
            <w:r w:rsidR="00CC494F">
              <w:rPr>
                <w:noProof/>
                <w:webHidden/>
                <w:rtl/>
              </w:rPr>
              <w:instrText xml:space="preserve"> _</w:instrText>
            </w:r>
            <w:r w:rsidR="00CC494F">
              <w:rPr>
                <w:noProof/>
                <w:webHidden/>
              </w:rPr>
              <w:instrText>Toc275493966 \h</w:instrText>
            </w:r>
            <w:r w:rsidR="00CC494F">
              <w:rPr>
                <w:noProof/>
                <w:webHidden/>
                <w:rtl/>
              </w:rPr>
              <w:instrText xml:space="preserve"> </w:instrText>
            </w:r>
            <w:r w:rsidR="001C09C5">
              <w:rPr>
                <w:noProof/>
                <w:webHidden/>
                <w:rtl/>
              </w:rPr>
            </w:r>
            <w:r w:rsidR="001C09C5">
              <w:rPr>
                <w:noProof/>
                <w:webHidden/>
                <w:rtl/>
              </w:rPr>
              <w:fldChar w:fldCharType="separate"/>
            </w:r>
            <w:r w:rsidR="008777CC">
              <w:rPr>
                <w:noProof/>
                <w:webHidden/>
                <w:rtl/>
              </w:rPr>
              <w:t>8</w:t>
            </w:r>
            <w:r w:rsidR="001C09C5">
              <w:rPr>
                <w:noProof/>
                <w:webHidden/>
                <w:rtl/>
              </w:rPr>
              <w:fldChar w:fldCharType="end"/>
            </w:r>
          </w:hyperlink>
        </w:p>
        <w:p w:rsidR="000D766C" w:rsidRPr="000D766C" w:rsidRDefault="000D766C" w:rsidP="000D766C">
          <w:pPr>
            <w:rPr>
              <w:rtl/>
            </w:rPr>
          </w:pPr>
          <w:r>
            <w:rPr>
              <w:rFonts w:hint="cs"/>
              <w:rtl/>
            </w:rPr>
            <w:t>5.</w:t>
          </w:r>
          <w:r w:rsidR="00B43695">
            <w:rPr>
              <w:rFonts w:hint="cs"/>
              <w:rtl/>
            </w:rPr>
            <w:t xml:space="preserve"> פגישת לקוח וסיכום מסמך דרישות + שינויים.....................................................................9</w:t>
          </w:r>
        </w:p>
        <w:p w:rsidR="00ED58AB" w:rsidRDefault="001C09C5" w:rsidP="00254104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7D5D8D" w:rsidRDefault="007D5D8D" w:rsidP="00CD0E1A">
      <w:pPr>
        <w:pStyle w:val="1"/>
        <w:rPr>
          <w:noProof/>
          <w:rtl/>
        </w:rPr>
      </w:pPr>
      <w:bookmarkStart w:id="2" w:name="_Toc244791905"/>
      <w:bookmarkStart w:id="3" w:name="_Toc275493951"/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027"/>
        <w:gridCol w:w="1272"/>
        <w:gridCol w:w="3927"/>
        <w:gridCol w:w="2070"/>
      </w:tblGrid>
      <w:tr w:rsidR="007D5D8D" w:rsidTr="007D5D8D">
        <w:tc>
          <w:tcPr>
            <w:tcW w:w="1043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275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73" w:type="dxa"/>
          </w:tcPr>
          <w:p w:rsidR="007D5D8D" w:rsidRDefault="008B5C71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7D5D8D">
              <w:rPr>
                <w:rFonts w:hint="cs"/>
                <w:rtl/>
              </w:rPr>
              <w:t xml:space="preserve"> השינוי</w:t>
            </w:r>
          </w:p>
        </w:tc>
        <w:tc>
          <w:tcPr>
            <w:tcW w:w="2131" w:type="dxa"/>
          </w:tcPr>
          <w:p w:rsidR="007D5D8D" w:rsidRDefault="007D5D8D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7D5D8D" w:rsidTr="007D5D8D">
        <w:tc>
          <w:tcPr>
            <w:tcW w:w="104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="00144B47">
              <w:rPr>
                <w:rFonts w:hint="cs"/>
                <w:rtl/>
              </w:rPr>
              <w:t>2</w:t>
            </w:r>
          </w:p>
        </w:tc>
        <w:tc>
          <w:tcPr>
            <w:tcW w:w="1275" w:type="dxa"/>
          </w:tcPr>
          <w:p w:rsidR="007D5D8D" w:rsidRDefault="00ED54C8" w:rsidP="00C5481A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144B47">
              <w:rPr>
                <w:rFonts w:hint="cs"/>
                <w:rtl/>
              </w:rPr>
              <w:t>12</w:t>
            </w:r>
            <w:r>
              <w:rPr>
                <w:rtl/>
              </w:rPr>
              <w:t>/</w:t>
            </w:r>
            <w:r w:rsidR="00144B47">
              <w:rPr>
                <w:rFonts w:hint="cs"/>
                <w:rtl/>
              </w:rPr>
              <w:t>4</w:t>
            </w:r>
            <w:r>
              <w:rPr>
                <w:rtl/>
              </w:rPr>
              <w:t>/20</w:t>
            </w:r>
            <w:r w:rsidR="00FB3AFB">
              <w:rPr>
                <w:rFonts w:hint="cs"/>
                <w:rtl/>
              </w:rPr>
              <w:t>1</w:t>
            </w:r>
            <w:r w:rsidR="00144B47">
              <w:rPr>
                <w:rFonts w:hint="cs"/>
                <w:rtl/>
              </w:rPr>
              <w:t>7</w:t>
            </w:r>
          </w:p>
        </w:tc>
        <w:tc>
          <w:tcPr>
            <w:tcW w:w="4073" w:type="dxa"/>
          </w:tcPr>
          <w:p w:rsidR="007D5D8D" w:rsidRDefault="00ED54C8" w:rsidP="007D5D8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גרסה </w:t>
            </w:r>
            <w:r w:rsidR="00144B47">
              <w:rPr>
                <w:rFonts w:hint="cs"/>
                <w:rtl/>
              </w:rPr>
              <w:t>אלפא</w:t>
            </w:r>
          </w:p>
        </w:tc>
        <w:tc>
          <w:tcPr>
            <w:tcW w:w="2131" w:type="dxa"/>
          </w:tcPr>
          <w:p w:rsidR="007D5D8D" w:rsidRDefault="00144B47" w:rsidP="007D5D8D">
            <w:pPr>
              <w:rPr>
                <w:rtl/>
              </w:rPr>
            </w:pPr>
            <w:r>
              <w:rPr>
                <w:rFonts w:hint="cs"/>
                <w:rtl/>
              </w:rPr>
              <w:t>ישים</w:t>
            </w:r>
          </w:p>
        </w:tc>
      </w:tr>
      <w:tr w:rsidR="00ED54C8" w:rsidTr="007D5D8D">
        <w:tc>
          <w:tcPr>
            <w:tcW w:w="104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1275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4073" w:type="dxa"/>
          </w:tcPr>
          <w:p w:rsidR="00ED54C8" w:rsidRDefault="00ED54C8" w:rsidP="007D5D8D">
            <w:pPr>
              <w:rPr>
                <w:rtl/>
              </w:rPr>
            </w:pPr>
          </w:p>
        </w:tc>
        <w:tc>
          <w:tcPr>
            <w:tcW w:w="2131" w:type="dxa"/>
          </w:tcPr>
          <w:p w:rsidR="00ED54C8" w:rsidRDefault="00ED54C8" w:rsidP="007D5D8D">
            <w:pPr>
              <w:rPr>
                <w:rtl/>
              </w:rPr>
            </w:pPr>
          </w:p>
        </w:tc>
      </w:tr>
    </w:tbl>
    <w:p w:rsidR="002D1AC9" w:rsidRDefault="002D1AC9" w:rsidP="002D1AC9">
      <w:pPr>
        <w:pStyle w:val="1"/>
        <w:ind w:left="360"/>
        <w:rPr>
          <w:noProof/>
          <w:rtl/>
        </w:rPr>
      </w:pPr>
      <w:bookmarkStart w:id="4" w:name="_Toc275493952"/>
    </w:p>
    <w:p w:rsidR="007D5D8D" w:rsidRDefault="00CD0E1A" w:rsidP="002D1AC9">
      <w:pPr>
        <w:pStyle w:val="1"/>
        <w:numPr>
          <w:ilvl w:val="0"/>
          <w:numId w:val="25"/>
        </w:numPr>
        <w:rPr>
          <w:noProof/>
          <w:rtl/>
        </w:rPr>
      </w:pPr>
      <w:r>
        <w:rPr>
          <w:rFonts w:hint="cs"/>
          <w:noProof/>
          <w:rtl/>
        </w:rPr>
        <w:t>הקדמה</w:t>
      </w:r>
      <w:bookmarkEnd w:id="4"/>
    </w:p>
    <w:p w:rsidR="002D1AC9" w:rsidRDefault="00CD0E1A" w:rsidP="002D1AC9">
      <w:pPr>
        <w:pStyle w:val="2"/>
        <w:rPr>
          <w:rtl/>
        </w:rPr>
      </w:pPr>
      <w:bookmarkStart w:id="5" w:name="_Toc275493953"/>
      <w:r>
        <w:rPr>
          <w:rFonts w:hint="cs"/>
          <w:rtl/>
        </w:rPr>
        <w:t>מטרה</w:t>
      </w:r>
      <w:bookmarkEnd w:id="5"/>
    </w:p>
    <w:p w:rsidR="002D1AC9" w:rsidRDefault="002D1AC9" w:rsidP="002D1AC9">
      <w:r>
        <w:rPr>
          <w:rFonts w:hint="cs"/>
          <w:rtl/>
        </w:rPr>
        <w:t xml:space="preserve">המוצר המפותח הוא אפליקציית </w:t>
      </w:r>
      <w:r w:rsidR="00434845">
        <w:rPr>
          <w:rFonts w:hint="cs"/>
          <w:rtl/>
        </w:rPr>
        <w:t>אנדרואיד</w:t>
      </w:r>
      <w:r w:rsidR="00611F33">
        <w:rPr>
          <w:rFonts w:hint="cs"/>
          <w:rtl/>
        </w:rPr>
        <w:t>, האפליקציה באה לשמש את ארגון "</w:t>
      </w:r>
      <w:r w:rsidR="005C191D">
        <w:t>jlm.fm</w:t>
      </w:r>
      <w:r w:rsidR="00611F33">
        <w:rPr>
          <w:rFonts w:hint="cs"/>
          <w:rtl/>
        </w:rPr>
        <w:t>",</w:t>
      </w:r>
      <w:r w:rsidR="00C771CE">
        <w:rPr>
          <w:rFonts w:hint="cs"/>
          <w:rtl/>
        </w:rPr>
        <w:t>כיום</w:t>
      </w:r>
      <w:r w:rsidR="00611F33">
        <w:rPr>
          <w:rFonts w:hint="cs"/>
          <w:rtl/>
        </w:rPr>
        <w:t xml:space="preserve"> הארגון מקיים </w:t>
      </w:r>
      <w:r w:rsidR="005C191D">
        <w:rPr>
          <w:rFonts w:hint="cs"/>
          <w:rtl/>
        </w:rPr>
        <w:t xml:space="preserve">הארגון מקיים שידורים לפלטפורמת </w:t>
      </w:r>
      <w:r w:rsidR="00201890">
        <w:rPr>
          <w:rFonts w:hint="cs"/>
          <w:rtl/>
        </w:rPr>
        <w:t xml:space="preserve"> </w:t>
      </w:r>
      <w:r w:rsidR="005C191D">
        <w:t xml:space="preserve">web </w:t>
      </w:r>
      <w:r w:rsidR="00C771CE">
        <w:rPr>
          <w:rFonts w:hint="cs"/>
          <w:rtl/>
        </w:rPr>
        <w:t>.</w:t>
      </w:r>
    </w:p>
    <w:p w:rsidR="00201890" w:rsidRDefault="005C191D" w:rsidP="002D1AC9">
      <w:pPr>
        <w:rPr>
          <w:rtl/>
        </w:rPr>
      </w:pPr>
      <w:r>
        <w:rPr>
          <w:rFonts w:hint="cs"/>
          <w:rtl/>
        </w:rPr>
        <w:t>וברצון הלקוח להתפתח לגם לאפליקציה .</w:t>
      </w:r>
    </w:p>
    <w:p w:rsidR="004D7733" w:rsidRDefault="00201890" w:rsidP="002D1AC9">
      <w:pPr>
        <w:rPr>
          <w:rtl/>
        </w:rPr>
      </w:pPr>
      <w:r>
        <w:rPr>
          <w:rFonts w:hint="cs"/>
          <w:rtl/>
        </w:rPr>
        <w:t xml:space="preserve">המוצר יפעל </w:t>
      </w:r>
      <w:r w:rsidR="00C771CE">
        <w:rPr>
          <w:rFonts w:hint="cs"/>
          <w:rtl/>
        </w:rPr>
        <w:t>בסביבת אנדרואיד בטלפונים חכמים</w:t>
      </w:r>
      <w:r>
        <w:rPr>
          <w:rFonts w:hint="cs"/>
          <w:rtl/>
        </w:rPr>
        <w:t xml:space="preserve">. </w:t>
      </w:r>
    </w:p>
    <w:p w:rsidR="00E265A2" w:rsidRDefault="00E265A2" w:rsidP="002D1AC9">
      <w:pPr>
        <w:rPr>
          <w:rtl/>
        </w:rPr>
      </w:pPr>
      <w:r>
        <w:rPr>
          <w:rFonts w:hint="cs"/>
          <w:rtl/>
        </w:rPr>
        <w:t>יתרון המוצר הוא השיפור הרב מהמערכת הקודמת והאפשרות ל</w:t>
      </w:r>
      <w:r w:rsidR="005C191D">
        <w:rPr>
          <w:rFonts w:hint="cs"/>
          <w:rtl/>
        </w:rPr>
        <w:t>התפתח לקהל יעד גדול בהרבה</w:t>
      </w:r>
      <w:r>
        <w:rPr>
          <w:rFonts w:hint="cs"/>
          <w:rtl/>
        </w:rPr>
        <w:t xml:space="preserve">. </w:t>
      </w:r>
    </w:p>
    <w:p w:rsidR="00CD0E1A" w:rsidRDefault="008A33BE" w:rsidP="00562B5D">
      <w:pPr>
        <w:rPr>
          <w:rtl/>
        </w:rPr>
      </w:pPr>
      <w:r>
        <w:rPr>
          <w:rFonts w:hint="cs"/>
          <w:rtl/>
        </w:rPr>
        <w:t>התיעוד שילווה למוצר יימסר ל</w:t>
      </w:r>
      <w:r w:rsidR="005C191D">
        <w:rPr>
          <w:rFonts w:hint="cs"/>
          <w:rtl/>
        </w:rPr>
        <w:t xml:space="preserve">מנהל הטכני </w:t>
      </w:r>
      <w:r>
        <w:rPr>
          <w:rFonts w:hint="cs"/>
          <w:rtl/>
        </w:rPr>
        <w:t>של הארגון שיהיה מנהל המוצר ויהווה כ-</w:t>
      </w:r>
      <w:r>
        <w:t>User Manual</w:t>
      </w:r>
      <w:r w:rsidR="00562B5D">
        <w:rPr>
          <w:rFonts w:hint="cs"/>
          <w:rtl/>
        </w:rPr>
        <w:t xml:space="preserve"> מקוון.</w:t>
      </w:r>
    </w:p>
    <w:p w:rsidR="00CD0E1A" w:rsidRDefault="00CD0E1A" w:rsidP="00641790">
      <w:pPr>
        <w:pStyle w:val="2"/>
        <w:rPr>
          <w:rtl/>
        </w:rPr>
      </w:pPr>
      <w:bookmarkStart w:id="6" w:name="_Toc275493954"/>
      <w:r>
        <w:rPr>
          <w:rFonts w:hint="cs"/>
          <w:rtl/>
        </w:rPr>
        <w:t>היקף</w:t>
      </w:r>
      <w:bookmarkEnd w:id="6"/>
    </w:p>
    <w:p w:rsidR="008A33BE" w:rsidRDefault="00C93FCA" w:rsidP="008A33BE">
      <w:pPr>
        <w:rPr>
          <w:rtl/>
        </w:rPr>
      </w:pPr>
      <w:r>
        <w:rPr>
          <w:rFonts w:hint="cs"/>
          <w:rtl/>
        </w:rPr>
        <w:t>המערכת ה</w:t>
      </w:r>
      <w:r w:rsidR="00434845">
        <w:rPr>
          <w:rFonts w:hint="cs"/>
          <w:rtl/>
        </w:rPr>
        <w:t xml:space="preserve">יא אפליקציה המשדרת את </w:t>
      </w:r>
      <w:r w:rsidR="00434845">
        <w:t>stream</w:t>
      </w:r>
      <w:r w:rsidR="00434845">
        <w:rPr>
          <w:rFonts w:hint="cs"/>
          <w:rtl/>
        </w:rPr>
        <w:t xml:space="preserve"> הרדיו</w:t>
      </w:r>
      <w:r>
        <w:rPr>
          <w:rFonts w:hint="cs"/>
          <w:rtl/>
        </w:rPr>
        <w:t>, אין צורך ברישום או בתשלום, המשתמש יוכל להיכנס לא</w:t>
      </w:r>
      <w:r w:rsidR="00C771CE">
        <w:rPr>
          <w:rFonts w:hint="cs"/>
          <w:rtl/>
        </w:rPr>
        <w:t>פליקציה ולהאזין לתשדורת הרדיו.</w:t>
      </w:r>
    </w:p>
    <w:p w:rsidR="005C191D" w:rsidRDefault="005C191D" w:rsidP="008A33BE">
      <w:pPr>
        <w:rPr>
          <w:rtl/>
        </w:rPr>
      </w:pPr>
      <w:r>
        <w:rPr>
          <w:rFonts w:hint="cs"/>
          <w:rtl/>
        </w:rPr>
        <w:t xml:space="preserve">המערכת תבנה ע"י </w:t>
      </w:r>
      <w:r>
        <w:t>android studio</w:t>
      </w:r>
      <w:r>
        <w:rPr>
          <w:rFonts w:hint="cs"/>
          <w:rtl/>
        </w:rPr>
        <w:t xml:space="preserve"> .</w:t>
      </w:r>
    </w:p>
    <w:p w:rsidR="002A28A3" w:rsidRDefault="002A28A3" w:rsidP="002A28A3">
      <w:pPr>
        <w:pStyle w:val="2"/>
        <w:rPr>
          <w:rtl/>
        </w:rPr>
      </w:pPr>
      <w:bookmarkStart w:id="7" w:name="_Toc275493955"/>
      <w:r>
        <w:rPr>
          <w:rFonts w:hint="cs"/>
          <w:rtl/>
        </w:rPr>
        <w:t>מילון מונחים</w:t>
      </w:r>
      <w:bookmarkEnd w:id="7"/>
    </w:p>
    <w:p w:rsidR="00B82717" w:rsidRDefault="00B82717" w:rsidP="00B82717">
      <w:pPr>
        <w:rPr>
          <w:rtl/>
        </w:rPr>
      </w:pPr>
      <w:r>
        <w:rPr>
          <w:rFonts w:hint="cs"/>
          <w:rtl/>
        </w:rPr>
        <w:t>"ארגון"- ארגון "</w:t>
      </w:r>
      <w:r w:rsidR="005C191D">
        <w:rPr>
          <w:rFonts w:hint="cs"/>
        </w:rPr>
        <w:t>JLM</w:t>
      </w:r>
      <w:r w:rsidR="005C191D">
        <w:t>.FM</w:t>
      </w:r>
      <w:r>
        <w:rPr>
          <w:rFonts w:hint="cs"/>
          <w:rtl/>
        </w:rPr>
        <w:t xml:space="preserve">" </w:t>
      </w:r>
    </w:p>
    <w:p w:rsidR="00B82717" w:rsidRDefault="00B82717" w:rsidP="00B82717">
      <w:pPr>
        <w:rPr>
          <w:rtl/>
        </w:rPr>
      </w:pPr>
      <w:r>
        <w:rPr>
          <w:rFonts w:hint="cs"/>
          <w:rtl/>
        </w:rPr>
        <w:t xml:space="preserve">"מנהל מערכת"- </w:t>
      </w:r>
      <w:r w:rsidR="005C191D">
        <w:rPr>
          <w:rFonts w:hint="cs"/>
          <w:rtl/>
        </w:rPr>
        <w:t xml:space="preserve">המנהל הטכני </w:t>
      </w:r>
      <w:r>
        <w:rPr>
          <w:rFonts w:hint="cs"/>
          <w:rtl/>
        </w:rPr>
        <w:t>הוא האדם המוסמך מטעם הארגון ובעל ההרשאה הגבוהה ביותר במערכת.</w:t>
      </w:r>
    </w:p>
    <w:p w:rsidR="00B82717" w:rsidRDefault="005C191D" w:rsidP="00B82717">
      <w:pPr>
        <w:rPr>
          <w:rtl/>
        </w:rPr>
      </w:pPr>
      <w:r>
        <w:rPr>
          <w:rFonts w:hint="cs"/>
          <w:rtl/>
        </w:rPr>
        <w:t>"משתמש"- כל אדם המעוניין להאזין</w:t>
      </w:r>
      <w:r w:rsidR="00B82717">
        <w:rPr>
          <w:rFonts w:hint="cs"/>
          <w:rtl/>
        </w:rPr>
        <w:t xml:space="preserve">. </w:t>
      </w:r>
    </w:p>
    <w:p w:rsidR="00B82717" w:rsidRDefault="00B82717" w:rsidP="00B82717">
      <w:pPr>
        <w:rPr>
          <w:rtl/>
        </w:rPr>
      </w:pPr>
      <w:r>
        <w:t>Event"</w:t>
      </w:r>
      <w:r>
        <w:rPr>
          <w:rFonts w:hint="cs"/>
          <w:rtl/>
        </w:rPr>
        <w:t xml:space="preserve">/אירוע"- אירוע בארגון מסוים שפורסם בפייסבוק תחת הקטגוריה </w:t>
      </w:r>
      <w:r>
        <w:t>events</w:t>
      </w:r>
      <w:r>
        <w:rPr>
          <w:rFonts w:hint="cs"/>
          <w:rtl/>
        </w:rPr>
        <w:t xml:space="preserve">. </w:t>
      </w:r>
    </w:p>
    <w:p w:rsidR="002A28A3" w:rsidRDefault="002A28A3" w:rsidP="002A28A3">
      <w:pPr>
        <w:pStyle w:val="2"/>
        <w:rPr>
          <w:rtl/>
        </w:rPr>
      </w:pPr>
      <w:bookmarkStart w:id="8" w:name="_Toc275493956"/>
      <w:r>
        <w:rPr>
          <w:rFonts w:hint="cs"/>
          <w:rtl/>
        </w:rPr>
        <w:t>סקירה</w:t>
      </w:r>
      <w:bookmarkEnd w:id="8"/>
    </w:p>
    <w:p w:rsidR="0026491F" w:rsidRDefault="0026491F" w:rsidP="0026491F">
      <w:pPr>
        <w:pStyle w:val="a8"/>
        <w:rPr>
          <w:i/>
          <w:iCs w:val="0"/>
          <w:color w:val="000000" w:themeColor="text1"/>
          <w:u w:val="none"/>
        </w:rPr>
      </w:pPr>
      <w:r>
        <w:rPr>
          <w:i/>
          <w:iCs w:val="0"/>
          <w:color w:val="000000" w:themeColor="text1"/>
          <w:u w:val="none"/>
          <w:rtl/>
        </w:rPr>
        <w:t>בהמשך המסמך יוצג מקרי משתמשים,תרשימים,סיכונים וממשקי משת</w:t>
      </w:r>
    </w:p>
    <w:p w:rsidR="002A28A3" w:rsidRPr="00CD0E1A" w:rsidRDefault="002A28A3" w:rsidP="00562B5D">
      <w:pPr>
        <w:rPr>
          <w:rtl/>
        </w:rPr>
      </w:pPr>
    </w:p>
    <w:p w:rsidR="007F759B" w:rsidRDefault="00CD0E1A" w:rsidP="00F545BF">
      <w:pPr>
        <w:pStyle w:val="1"/>
        <w:numPr>
          <w:ilvl w:val="0"/>
          <w:numId w:val="25"/>
        </w:numPr>
        <w:rPr>
          <w:noProof/>
          <w:rtl/>
        </w:rPr>
      </w:pPr>
      <w:bookmarkStart w:id="9" w:name="_Toc275493957"/>
      <w:r>
        <w:rPr>
          <w:rFonts w:hint="cs"/>
          <w:noProof/>
          <w:rtl/>
        </w:rPr>
        <w:t xml:space="preserve">תרחישי שימוש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Use Cases</w:t>
      </w:r>
      <w:bookmarkEnd w:id="9"/>
    </w:p>
    <w:p w:rsidR="00293056" w:rsidRDefault="00293056" w:rsidP="00CD0E1A">
      <w:pPr>
        <w:pStyle w:val="ae"/>
        <w:numPr>
          <w:ilvl w:val="0"/>
          <w:numId w:val="15"/>
        </w:numPr>
      </w:pPr>
      <w:r w:rsidRPr="00831756">
        <w:rPr>
          <w:rFonts w:hint="cs"/>
          <w:u w:val="single"/>
          <w:rtl/>
        </w:rPr>
        <w:t>טבלת שחקנים</w:t>
      </w:r>
      <w:r w:rsidR="004D4A2B">
        <w:rPr>
          <w:rFonts w:hint="cs"/>
          <w:u w:val="single"/>
          <w:rtl/>
        </w:rPr>
        <w:t xml:space="preserve"> ובעלי עניין</w:t>
      </w:r>
      <w:r w:rsidRPr="00831756">
        <w:rPr>
          <w:rFonts w:hint="cs"/>
          <w:u w:val="single"/>
          <w:rtl/>
        </w:rPr>
        <w:t xml:space="preserve"> ומטרותיהם</w:t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6232"/>
      </w:tblGrid>
      <w:tr w:rsidR="0020739E" w:rsidRPr="0020739E" w:rsidTr="00207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2F513B" w:rsidP="0020739E">
            <w:pPr>
              <w:rPr>
                <w:rtl/>
              </w:rPr>
            </w:pPr>
            <w:r>
              <w:rPr>
                <w:rFonts w:hint="cs"/>
                <w:rtl/>
              </w:rPr>
              <w:t>שם שחקן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מטרות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406379" w:rsidP="0020739E">
            <w:pPr>
              <w:rPr>
                <w:rtl/>
              </w:rPr>
            </w:pPr>
            <w:r>
              <w:rPr>
                <w:rtl/>
              </w:rPr>
              <w:t xml:space="preserve">מנהל </w:t>
            </w:r>
            <w:r>
              <w:t>(Admin)</w:t>
            </w:r>
          </w:p>
        </w:tc>
        <w:tc>
          <w:tcPr>
            <w:tcW w:w="6408" w:type="dxa"/>
          </w:tcPr>
          <w:p w:rsidR="00406379" w:rsidRDefault="00406379" w:rsidP="00406379">
            <w:pPr>
              <w:bidi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tl/>
              </w:rPr>
              <w:t>פ</w:t>
            </w:r>
            <w:r w:rsidR="00C771CE">
              <w:rPr>
                <w:rtl/>
              </w:rPr>
              <w:t>רסום ועדכון אירועים , תכנ</w:t>
            </w:r>
            <w:r w:rsidR="00C771CE">
              <w:rPr>
                <w:rFonts w:hint="cs"/>
                <w:rtl/>
              </w:rPr>
              <w:t xml:space="preserve">ים, פרסום לוח שידורים </w:t>
            </w:r>
            <w:r>
              <w:rPr>
                <w:rtl/>
              </w:rPr>
              <w:t>.</w:t>
            </w:r>
          </w:p>
          <w:p w:rsidR="0020739E" w:rsidRPr="00406379" w:rsidRDefault="0020739E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C771CE" w:rsidP="0020739E">
            <w:r>
              <w:t>Server</w:t>
            </w:r>
          </w:p>
        </w:tc>
        <w:tc>
          <w:tcPr>
            <w:tcW w:w="6408" w:type="dxa"/>
          </w:tcPr>
          <w:p w:rsidR="0020739E" w:rsidRDefault="00C771C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שרת ה</w:t>
            </w:r>
            <w:r>
              <w:t>stream</w:t>
            </w:r>
          </w:p>
        </w:tc>
      </w:tr>
      <w:tr w:rsidR="0020739E" w:rsidRPr="0020739E" w:rsidTr="00207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Default="00406379" w:rsidP="0020739E">
            <w:pPr>
              <w:rPr>
                <w:rtl/>
              </w:rPr>
            </w:pPr>
            <w:r>
              <w:rPr>
                <w:rtl/>
              </w:rPr>
              <w:t>משתמש</w:t>
            </w:r>
          </w:p>
        </w:tc>
        <w:tc>
          <w:tcPr>
            <w:tcW w:w="6408" w:type="dxa"/>
          </w:tcPr>
          <w:p w:rsidR="00406379" w:rsidRDefault="00C771CE" w:rsidP="003D5A45">
            <w:pPr>
              <w:bidi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מאזיני שידורי הרדיו וקבלת תכנים דרך האפליקציה</w:t>
            </w:r>
          </w:p>
          <w:p w:rsidR="0020739E" w:rsidRPr="00406379" w:rsidRDefault="0020739E" w:rsidP="00207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20739E" w:rsidRPr="0020739E" w:rsidTr="00207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4" w:type="dxa"/>
          </w:tcPr>
          <w:p w:rsidR="0020739E" w:rsidRPr="002F513B" w:rsidRDefault="002F513B" w:rsidP="0020739E">
            <w:pPr>
              <w:rPr>
                <w:u w:val="single"/>
                <w:rtl/>
              </w:rPr>
            </w:pPr>
            <w:r w:rsidRPr="002F513B">
              <w:rPr>
                <w:rFonts w:hint="cs"/>
                <w:u w:val="single"/>
                <w:rtl/>
              </w:rPr>
              <w:t>בעלי עניין נוספים:</w:t>
            </w:r>
          </w:p>
        </w:tc>
        <w:tc>
          <w:tcPr>
            <w:tcW w:w="6408" w:type="dxa"/>
          </w:tcPr>
          <w:p w:rsidR="0020739E" w:rsidRDefault="0020739E" w:rsidP="00207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20739E" w:rsidRPr="0020739E" w:rsidRDefault="0020739E" w:rsidP="0020739E">
      <w:pPr>
        <w:spacing w:after="0" w:line="240" w:lineRule="auto"/>
        <w:rPr>
          <w:b/>
          <w:bCs/>
          <w:color w:val="FFFFFF" w:themeColor="background1"/>
        </w:rPr>
      </w:pPr>
    </w:p>
    <w:p w:rsidR="00E24AC8" w:rsidRDefault="00CD0E1A" w:rsidP="002C3EFE">
      <w:pPr>
        <w:pStyle w:val="ae"/>
        <w:numPr>
          <w:ilvl w:val="0"/>
          <w:numId w:val="15"/>
        </w:numPr>
        <w:ind w:left="360"/>
      </w:pPr>
      <w:r w:rsidRPr="00E24AC8">
        <w:rPr>
          <w:rFonts w:cs="Arial" w:hint="cs"/>
          <w:u w:val="single"/>
          <w:rtl/>
        </w:rPr>
        <w:t>תרשים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סיכום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u w:val="single"/>
        </w:rPr>
        <w:t>UML</w:t>
      </w:r>
      <w:r w:rsidRPr="00E24AC8">
        <w:rPr>
          <w:rFonts w:cs="Arial"/>
          <w:u w:val="single"/>
          <w:rtl/>
        </w:rPr>
        <w:t>-</w:t>
      </w:r>
      <w:r w:rsidRPr="00E24AC8">
        <w:rPr>
          <w:rFonts w:cs="Arial" w:hint="cs"/>
          <w:u w:val="single"/>
          <w:rtl/>
        </w:rPr>
        <w:t>י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של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תרחישי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השימוש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במערכת</w:t>
      </w:r>
      <w:r w:rsidR="00831756" w:rsidRPr="00E24AC8">
        <w:rPr>
          <w:rFonts w:cs="Arial"/>
          <w:rtl/>
        </w:rPr>
        <w:br/>
      </w:r>
      <w:r w:rsidR="00F96826">
        <w:rPr>
          <w:noProof/>
        </w:rPr>
        <w:drawing>
          <wp:inline distT="0" distB="0" distL="0" distR="0">
            <wp:extent cx="5273376" cy="3094330"/>
            <wp:effectExtent l="0" t="0" r="0" b="0"/>
            <wp:docPr id="1" name="תמונה 1" descr="http://oi63.tinypic.com/2w3ubc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i63.tinypic.com/2w3ubc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386" cy="30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C8" w:rsidRDefault="00E24AC8" w:rsidP="00E24AC8">
      <w:pPr>
        <w:rPr>
          <w:rtl/>
        </w:rPr>
      </w:pPr>
    </w:p>
    <w:p w:rsidR="00E24AC8" w:rsidRDefault="00E24AC8" w:rsidP="00E24AC8">
      <w:pPr>
        <w:rPr>
          <w:rtl/>
        </w:rPr>
      </w:pPr>
    </w:p>
    <w:p w:rsidR="00E24AC8" w:rsidRDefault="00E24AC8" w:rsidP="00E24AC8">
      <w:pPr>
        <w:rPr>
          <w:rtl/>
        </w:rPr>
      </w:pPr>
    </w:p>
    <w:p w:rsidR="00E24AC8" w:rsidRDefault="00E24AC8" w:rsidP="00E24AC8">
      <w:pPr>
        <w:rPr>
          <w:rtl/>
        </w:rPr>
      </w:pPr>
    </w:p>
    <w:p w:rsidR="00E24AC8" w:rsidRDefault="00E24AC8" w:rsidP="00E24AC8"/>
    <w:p w:rsidR="00342025" w:rsidRDefault="00CD0E1A" w:rsidP="002C3EFE">
      <w:pPr>
        <w:pStyle w:val="ae"/>
        <w:numPr>
          <w:ilvl w:val="0"/>
          <w:numId w:val="15"/>
        </w:numPr>
        <w:ind w:left="360"/>
        <w:rPr>
          <w:rtl/>
        </w:rPr>
      </w:pPr>
      <w:r w:rsidRPr="00E24AC8">
        <w:rPr>
          <w:rFonts w:cs="Arial" w:hint="cs"/>
          <w:u w:val="single"/>
          <w:rtl/>
        </w:rPr>
        <w:t>תרחישי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שימוש</w:t>
      </w:r>
      <w:r w:rsidRPr="00E24AC8">
        <w:rPr>
          <w:rFonts w:cs="Arial"/>
          <w:u w:val="single"/>
          <w:rtl/>
        </w:rPr>
        <w:t xml:space="preserve"> </w:t>
      </w:r>
      <w:r w:rsidRPr="00E24AC8">
        <w:rPr>
          <w:rFonts w:cs="Arial" w:hint="cs"/>
          <w:u w:val="single"/>
          <w:rtl/>
        </w:rPr>
        <w:t>פורמאליים</w:t>
      </w:r>
      <w:r w:rsidRPr="00E24AC8">
        <w:rPr>
          <w:rFonts w:cs="Arial"/>
          <w:u w:val="single"/>
          <w:rtl/>
        </w:rPr>
        <w:t xml:space="preserve"> </w:t>
      </w:r>
      <w:r w:rsidR="00831756" w:rsidRPr="00E24AC8">
        <w:rPr>
          <w:rFonts w:cs="Arial" w:hint="cs"/>
          <w:u w:val="single"/>
          <w:rtl/>
        </w:rPr>
        <w:t>עיקריים</w:t>
      </w:r>
      <w:r w:rsidR="00831756" w:rsidRPr="00E24AC8">
        <w:rPr>
          <w:rFonts w:cs="Arial"/>
          <w:rtl/>
        </w:rPr>
        <w:br/>
      </w:r>
      <w:r w:rsidR="00376ABE" w:rsidRPr="00831756">
        <w:rPr>
          <w:rStyle w:val="Char0"/>
          <w:rFonts w:hint="cs"/>
          <w:rtl/>
        </w:rPr>
        <w:br/>
      </w: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342025" w:rsidTr="00D97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342025" w:rsidRPr="00EC104D" w:rsidRDefault="00A929D4" w:rsidP="007C5606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EC104D">
              <w:rPr>
                <w:rFonts w:hint="cs"/>
                <w:color w:val="auto"/>
                <w:u w:val="none"/>
              </w:rPr>
              <w:t>UC</w:t>
            </w:r>
            <w:r w:rsidRPr="00EC104D">
              <w:rPr>
                <w:color w:val="auto"/>
                <w:u w:val="none"/>
              </w:rPr>
              <w:t>1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D71C9B">
              <w:rPr>
                <w:rFonts w:hint="cs"/>
                <w:color w:val="auto"/>
                <w:u w:val="none"/>
                <w:rtl/>
              </w:rPr>
              <w:t xml:space="preserve">הוספת אירוע ע"י </w:t>
            </w:r>
            <w:r w:rsidR="00D71C9B">
              <w:rPr>
                <w:color w:val="auto"/>
                <w:u w:val="none"/>
              </w:rPr>
              <w:t>admin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342025" w:rsidRPr="00EC104D" w:rsidRDefault="00D71C9B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המנהל הטכני 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342025" w:rsidRPr="00EC104D" w:rsidRDefault="00665500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השחקן הראשי מעוניין להוסיף תכנים לאפליקציה</w:t>
            </w:r>
            <w:r w:rsidR="00342025"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היקף</w:t>
            </w:r>
            <w:r w:rsidR="00DB2C1A">
              <w:rPr>
                <w:rFonts w:hint="cs"/>
                <w:rtl/>
              </w:rPr>
              <w:t xml:space="preserve"> ורמה</w:t>
            </w:r>
            <w:r w:rsidR="00D72A48">
              <w:rPr>
                <w:rStyle w:val="af7"/>
                <w:rtl/>
              </w:rPr>
              <w:footnoteReference w:id="1"/>
            </w:r>
          </w:p>
        </w:tc>
        <w:tc>
          <w:tcPr>
            <w:tcW w:w="6836" w:type="dxa"/>
          </w:tcPr>
          <w:p w:rsidR="00342025" w:rsidRPr="00EC104D" w:rsidRDefault="007C5606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שרת </w:t>
            </w:r>
            <w:r w:rsidR="00665500">
              <w:rPr>
                <w:color w:val="auto"/>
                <w:u w:val="none"/>
              </w:rPr>
              <w:t>live stream</w:t>
            </w:r>
            <w:r w:rsidRPr="00EC104D">
              <w:rPr>
                <w:rFonts w:hint="cs"/>
                <w:color w:val="auto"/>
                <w:u w:val="none"/>
                <w:rtl/>
              </w:rPr>
              <w:t>, מנהל,ארגון מורשה</w:t>
            </w:r>
          </w:p>
        </w:tc>
      </w:tr>
      <w:tr w:rsidR="00342025" w:rsidTr="00A70842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342025" w:rsidRPr="00EC104D" w:rsidRDefault="007C5606" w:rsidP="00A708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מנהל\ארגון </w:t>
            </w:r>
            <w:r w:rsidRPr="00EC104D">
              <w:rPr>
                <w:color w:val="auto"/>
                <w:u w:val="none"/>
                <w:rtl/>
              </w:rPr>
              <w:t>–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 להוסיף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ולוודא שאכן התווסף אירוע</w:t>
            </w:r>
          </w:p>
        </w:tc>
      </w:tr>
      <w:tr w:rsidR="00376ABE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76ABE" w:rsidRPr="00342025" w:rsidRDefault="00376ABE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376ABE" w:rsidRPr="00EC104D" w:rsidRDefault="007C5606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המנהל או הארגון המורשה(שהוגדר ע"י המנהל) מפרסמי</w:t>
            </w:r>
            <w:r w:rsidR="00665500">
              <w:rPr>
                <w:rFonts w:hint="cs"/>
                <w:color w:val="auto"/>
                <w:u w:val="none"/>
                <w:rtl/>
              </w:rPr>
              <w:t xml:space="preserve">ם/יוצרים אירוע </w:t>
            </w:r>
            <w:r w:rsidRPr="00EC104D">
              <w:rPr>
                <w:rFonts w:hint="cs"/>
                <w:color w:val="auto"/>
                <w:u w:val="none"/>
                <w:rtl/>
              </w:rPr>
              <w:t>. האפליקציה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 xml:space="preserve"> צריכה "לשאוב" את המידע אודות האירוע, לסנכרן ולהוסיף את האירוע </w:t>
            </w:r>
            <w:r w:rsidR="00665500">
              <w:rPr>
                <w:rFonts w:hint="cs"/>
                <w:color w:val="auto"/>
                <w:u w:val="none"/>
                <w:rtl/>
              </w:rPr>
              <w:t xml:space="preserve">למיקום הנדרש באפליקציה 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342025" w:rsidRPr="00EC104D" w:rsidRDefault="00E24AC8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השחק</w:t>
            </w:r>
            <w:r w:rsidR="00665500">
              <w:rPr>
                <w:rFonts w:hint="cs"/>
                <w:color w:val="auto"/>
                <w:u w:val="none"/>
                <w:rtl/>
              </w:rPr>
              <w:t>ן הראשי מוסיף אירוע.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42025" w:rsidRDefault="00342025" w:rsidP="00342025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342025" w:rsidRPr="00EC104D" w:rsidRDefault="00E24AC8" w:rsidP="002B191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שחקן ראשי ביצע </w:t>
            </w:r>
            <w:r w:rsidRPr="00EC104D">
              <w:rPr>
                <w:color w:val="auto"/>
                <w:u w:val="none"/>
              </w:rPr>
              <w:t>login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 </w:t>
            </w:r>
            <w:r w:rsidR="00665500">
              <w:rPr>
                <w:rFonts w:hint="cs"/>
                <w:color w:val="auto"/>
                <w:u w:val="none"/>
                <w:rtl/>
              </w:rPr>
              <w:t>למערכת הפנימית שלו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342025" w:rsidRPr="00EC104D" w:rsidRDefault="00E24AC8" w:rsidP="0066550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בגמר יצירת האירוע ב</w:t>
            </w:r>
            <w:r w:rsidR="00665500">
              <w:rPr>
                <w:rFonts w:hint="cs"/>
                <w:color w:val="auto"/>
                <w:u w:val="none"/>
                <w:rtl/>
              </w:rPr>
              <w:t>מערכת השחקן הראשי הוא מסנכרן את אותו אירוע לשרת שלו</w:t>
            </w:r>
          </w:p>
        </w:tc>
      </w:tr>
      <w:tr w:rsidR="00342025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3C53EB" w:rsidRDefault="00342025" w:rsidP="00342025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 w:rsidR="00D304A5"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342025" w:rsidRPr="00EC104D" w:rsidRDefault="00E24AC8" w:rsidP="002F482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האירוע אינו סונכרן ואינו התווסף ל</w:t>
            </w:r>
            <w:r w:rsidR="00665500">
              <w:rPr>
                <w:rFonts w:hint="cs"/>
                <w:color w:val="auto"/>
                <w:u w:val="none"/>
                <w:rtl/>
              </w:rPr>
              <w:t>שרת</w:t>
            </w:r>
          </w:p>
        </w:tc>
      </w:tr>
      <w:tr w:rsidR="00342025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42025" w:rsidRPr="00763E1A" w:rsidRDefault="00342025" w:rsidP="00342025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lastRenderedPageBreak/>
              <w:t xml:space="preserve">תרחיש הצלחה עיקרי </w:t>
            </w:r>
          </w:p>
        </w:tc>
        <w:tc>
          <w:tcPr>
            <w:tcW w:w="6836" w:type="dxa"/>
          </w:tcPr>
          <w:p w:rsidR="003C53EB" w:rsidRPr="00EC104D" w:rsidRDefault="002B1918" w:rsidP="00E24AC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1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>השחקן הראשי מתחבר לחשבון ה</w:t>
            </w:r>
            <w:r w:rsidR="00665500">
              <w:rPr>
                <w:rFonts w:hint="cs"/>
                <w:color w:val="auto"/>
                <w:u w:val="none"/>
                <w:rtl/>
              </w:rPr>
              <w:t>מערכת שלו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>.</w:t>
            </w:r>
          </w:p>
          <w:p w:rsidR="003C53EB" w:rsidRPr="00EC104D" w:rsidRDefault="002B1918" w:rsidP="0066550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2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E24AC8" w:rsidRPr="00EC104D">
              <w:rPr>
                <w:rFonts w:hint="cs"/>
                <w:color w:val="auto"/>
                <w:u w:val="none"/>
                <w:rtl/>
              </w:rPr>
              <w:t>השחקן יוצר אירוע.</w:t>
            </w:r>
          </w:p>
          <w:p w:rsidR="003C53EB" w:rsidRPr="00EC104D" w:rsidRDefault="00665500" w:rsidP="00E24AC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>
              <w:rPr>
                <w:rFonts w:hint="cs"/>
                <w:color w:val="auto"/>
                <w:u w:val="none"/>
                <w:rtl/>
              </w:rPr>
              <w:t>האירוע נשמר בשרת המערכת</w:t>
            </w:r>
          </w:p>
          <w:p w:rsidR="00342025" w:rsidRPr="00EC104D" w:rsidRDefault="00665500" w:rsidP="00E24AC8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>
              <w:rPr>
                <w:rFonts w:hint="cs"/>
                <w:color w:val="auto"/>
                <w:u w:val="none"/>
                <w:rtl/>
              </w:rPr>
              <w:t>האפליקציה תשאב את האירוע מהשרת</w:t>
            </w:r>
          </w:p>
        </w:tc>
      </w:tr>
      <w:tr w:rsidR="003C53EB" w:rsidTr="00D97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r w:rsidRPr="003C53EB">
              <w:rPr>
                <w:rtl/>
              </w:rPr>
              <w:t xml:space="preserve">הרחבות (שגיאות) </w:t>
            </w:r>
          </w:p>
          <w:p w:rsidR="003C53EB" w:rsidRPr="003C53EB" w:rsidRDefault="003C53EB" w:rsidP="00342025">
            <w:pPr>
              <w:rPr>
                <w:rtl/>
              </w:rPr>
            </w:pPr>
          </w:p>
        </w:tc>
        <w:tc>
          <w:tcPr>
            <w:tcW w:w="6836" w:type="dxa"/>
          </w:tcPr>
          <w:p w:rsidR="003C53EB" w:rsidRDefault="00E24AC8" w:rsidP="00E24AC8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1.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>המערכת</w:t>
            </w:r>
            <w:r w:rsidR="003C53EB" w:rsidRPr="00EC104D">
              <w:rPr>
                <w:color w:val="auto"/>
                <w:u w:val="none"/>
                <w:rtl/>
              </w:rPr>
              <w:t xml:space="preserve"> </w:t>
            </w:r>
            <w:r w:rsidR="003C53EB" w:rsidRPr="00EC104D">
              <w:rPr>
                <w:rFonts w:hint="cs"/>
                <w:color w:val="auto"/>
                <w:u w:val="none"/>
                <w:rtl/>
              </w:rPr>
              <w:t>אינה</w:t>
            </w:r>
            <w:r w:rsidR="003C53EB" w:rsidRPr="00EC104D">
              <w:rPr>
                <w:color w:val="auto"/>
                <w:u w:val="none"/>
                <w:rtl/>
              </w:rPr>
              <w:t xml:space="preserve"> </w:t>
            </w:r>
            <w:r w:rsidRPr="00EC104D">
              <w:rPr>
                <w:rFonts w:hint="cs"/>
                <w:color w:val="auto"/>
                <w:u w:val="none"/>
                <w:rtl/>
              </w:rPr>
              <w:t>מזהה שאירוע נוסף.</w:t>
            </w:r>
          </w:p>
          <w:p w:rsidR="003C53EB" w:rsidRPr="00EC104D" w:rsidRDefault="00665500" w:rsidP="0066550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2. תקלות בשרת.</w:t>
            </w:r>
          </w:p>
        </w:tc>
      </w:tr>
      <w:tr w:rsidR="003C53EB" w:rsidTr="00D97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3C53EB" w:rsidRPr="003C53EB" w:rsidRDefault="003C53EB" w:rsidP="003C53EB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3C53EB" w:rsidRPr="003C53EB" w:rsidRDefault="003C53EB" w:rsidP="002F482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E24AC8" w:rsidRDefault="00E24AC8" w:rsidP="00E24AC8">
      <w:pPr>
        <w:pStyle w:val="1"/>
        <w:ind w:left="360"/>
        <w:rPr>
          <w:noProof/>
          <w:rtl/>
        </w:rPr>
      </w:pPr>
      <w:bookmarkStart w:id="10" w:name="_Toc275493958"/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E24AC8" w:rsidTr="00B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שם התרחיש</w:t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8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</w:rPr>
              <w:t>UC</w:t>
            </w:r>
            <w:r w:rsidRPr="00EC104D">
              <w:rPr>
                <w:color w:val="auto"/>
                <w:u w:val="none"/>
              </w:rPr>
              <w:t>2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.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משתמש מעיין ובוחן אירועים באפליקציה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משתמש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המשתמש מע</w:t>
            </w:r>
            <w:r w:rsidR="006D22F2">
              <w:rPr>
                <w:rFonts w:hint="cs"/>
                <w:color w:val="auto"/>
                <w:u w:val="none"/>
                <w:rtl/>
              </w:rPr>
              <w:t>וניין להאזין לתשדורת הרדיו ולקבל את תכני המידע ב</w:t>
            </w:r>
            <w:r w:rsidR="006D22F2">
              <w:rPr>
                <w:color w:val="auto"/>
                <w:u w:val="none"/>
              </w:rPr>
              <w:t>app</w:t>
            </w:r>
            <w:r w:rsidRPr="00EC104D">
              <w:rPr>
                <w:rFonts w:hint="cs"/>
                <w:color w:val="auto"/>
                <w:u w:val="none"/>
                <w:rtl/>
              </w:rPr>
              <w:t>.</w:t>
            </w:r>
            <w:r w:rsidR="00E24AC8"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af7"/>
                <w:rtl/>
              </w:rPr>
              <w:footnoteReference w:id="2"/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שרת</w:t>
            </w:r>
            <w:r w:rsidR="006D22F2">
              <w:rPr>
                <w:rFonts w:hint="cs"/>
                <w:color w:val="auto"/>
                <w:u w:val="none"/>
                <w:rtl/>
              </w:rPr>
              <w:t xml:space="preserve"> </w:t>
            </w:r>
            <w:r w:rsidR="006D22F2">
              <w:rPr>
                <w:color w:val="auto"/>
                <w:u w:val="none"/>
              </w:rPr>
              <w:t>live stream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, </w:t>
            </w:r>
            <w:r w:rsidR="006D22F2">
              <w:rPr>
                <w:rFonts w:hint="cs"/>
                <w:color w:val="auto"/>
                <w:u w:val="none"/>
                <w:rtl/>
              </w:rPr>
              <w:t>אחסון מקומי ברמת המכשיר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מנהל\ארגון </w:t>
            </w:r>
            <w:r w:rsidRPr="00EC104D">
              <w:rPr>
                <w:color w:val="auto"/>
                <w:u w:val="none"/>
                <w:rtl/>
              </w:rPr>
              <w:t>–</w:t>
            </w:r>
            <w:r w:rsidRPr="00EC104D">
              <w:rPr>
                <w:rFonts w:hint="cs"/>
                <w:color w:val="auto"/>
                <w:u w:val="none"/>
                <w:rtl/>
              </w:rPr>
              <w:t xml:space="preserve"> להוסיף ולוודא שאכן התווסף אירוע</w:t>
            </w:r>
            <w:r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42025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E24AC8" w:rsidRDefault="006D22F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המשתמש פותח את האפליקציה , ובאפשרותו לפתוח תשדורת קו ישיר לרדיו. </w:t>
            </w:r>
          </w:p>
          <w:p w:rsidR="006D22F2" w:rsidRPr="00EC104D" w:rsidRDefault="006D22F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הוא מקבל את המידע דרך השרת 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E24AC8" w:rsidRPr="00EC104D" w:rsidRDefault="006D22F2" w:rsidP="00B433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 xml:space="preserve">המשתמש לוחץ </w:t>
            </w:r>
            <w:r>
              <w:rPr>
                <w:color w:val="auto"/>
                <w:u w:val="none"/>
              </w:rPr>
              <w:t>play-</w:t>
            </w:r>
            <w:r>
              <w:rPr>
                <w:rFonts w:hint="cs"/>
                <w:color w:val="auto"/>
                <w:u w:val="none"/>
                <w:rtl/>
              </w:rPr>
              <w:t xml:space="preserve"> כלומר פתיחת שידור</w:t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42025" w:rsidRDefault="00E24AC8" w:rsidP="00B433AD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</w:t>
            </w:r>
            <w:r w:rsidR="002B64AB">
              <w:rPr>
                <w:rFonts w:hint="cs"/>
                <w:color w:val="auto"/>
                <w:u w:val="none"/>
                <w:rtl/>
              </w:rPr>
              <w:t>תחברות לשרת</w:t>
            </w:r>
            <w:r w:rsidRPr="00EC104D">
              <w:rPr>
                <w:rFonts w:hint="cs"/>
                <w:color w:val="auto"/>
                <w:u w:val="none"/>
                <w:rtl/>
              </w:rPr>
              <w:t>.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E24AC8" w:rsidRPr="00EC104D" w:rsidRDefault="00A70842" w:rsidP="00B433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המשתמש יכול ל</w:t>
            </w:r>
            <w:r w:rsidR="002B64AB">
              <w:rPr>
                <w:rFonts w:hint="cs"/>
                <w:color w:val="auto"/>
                <w:u w:val="none"/>
                <w:rtl/>
              </w:rPr>
              <w:t>האזין לרדיו ולקבל תכנים נוספים.</w:t>
            </w:r>
          </w:p>
          <w:p w:rsidR="00E24AC8" w:rsidRPr="00EC104D" w:rsidRDefault="00E24AC8" w:rsidP="00B43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rtl/>
              </w:rPr>
            </w:pP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C53EB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2B64AB" w:rsidRDefault="00A70842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המערכת לא מציגה אירועים או </w:t>
            </w:r>
            <w:r w:rsidR="002B64AB">
              <w:rPr>
                <w:rFonts w:hint="cs"/>
                <w:color w:val="auto"/>
                <w:u w:val="none"/>
                <w:rtl/>
              </w:rPr>
              <w:t>תכנים באופן תקין</w:t>
            </w:r>
            <w:r w:rsidRPr="00EC104D">
              <w:rPr>
                <w:rFonts w:hint="cs"/>
                <w:color w:val="auto"/>
                <w:u w:val="none"/>
                <w:rtl/>
              </w:rPr>
              <w:t>.</w:t>
            </w:r>
          </w:p>
          <w:p w:rsidR="00E24AC8" w:rsidRPr="00EC104D" w:rsidRDefault="002B64AB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תקלה בשרת</w:t>
            </w:r>
            <w:r w:rsidR="00E24AC8" w:rsidRPr="00EC104D">
              <w:rPr>
                <w:color w:val="auto"/>
                <w:u w:val="none"/>
                <w:rtl/>
              </w:rPr>
              <w:t xml:space="preserve"> 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EC104D" w:rsidRDefault="00E24AC8" w:rsidP="00B433AD">
            <w:pPr>
              <w:rPr>
                <w:b/>
                <w:bCs/>
                <w:rtl/>
              </w:rPr>
            </w:pPr>
            <w:r w:rsidRPr="00EC104D">
              <w:rPr>
                <w:b/>
                <w:bCs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E24AC8" w:rsidRPr="00EC104D" w:rsidRDefault="00E24AC8" w:rsidP="00A708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1.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המשתמש נכנס לאפליקציה.</w:t>
            </w:r>
          </w:p>
          <w:p w:rsidR="00E24AC8" w:rsidRPr="00EC104D" w:rsidRDefault="00E24AC8" w:rsidP="00A70842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2. </w:t>
            </w:r>
            <w:r w:rsidR="00A70842" w:rsidRPr="00EC104D">
              <w:rPr>
                <w:rFonts w:hint="cs"/>
                <w:color w:val="auto"/>
                <w:u w:val="none"/>
                <w:rtl/>
              </w:rPr>
              <w:t>המערכת מסנכרנת אירועים</w:t>
            </w:r>
            <w:r w:rsidR="002B64AB">
              <w:rPr>
                <w:rFonts w:hint="cs"/>
                <w:color w:val="auto"/>
                <w:u w:val="none"/>
                <w:rtl/>
              </w:rPr>
              <w:t xml:space="preserve"> אחרונים.</w:t>
            </w:r>
          </w:p>
          <w:p w:rsidR="00E24AC8" w:rsidRPr="00EC104D" w:rsidRDefault="00E24AC8" w:rsidP="002B64AB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 xml:space="preserve">3. </w:t>
            </w:r>
            <w:r w:rsidR="002B64AB">
              <w:rPr>
                <w:rFonts w:hint="cs"/>
                <w:color w:val="auto"/>
                <w:u w:val="none"/>
                <w:rtl/>
              </w:rPr>
              <w:t>המשתמש מאזין לרדיו בלי תקלות.</w:t>
            </w:r>
            <w:r w:rsidR="00D71C9B">
              <w:rPr>
                <w:color w:val="auto"/>
                <w:u w:val="none"/>
                <w:rtl/>
              </w:rPr>
              <w:tab/>
            </w:r>
          </w:p>
        </w:tc>
      </w:tr>
      <w:tr w:rsidR="00E24AC8" w:rsidTr="00B4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EC104D" w:rsidRDefault="00E24AC8" w:rsidP="00B433AD">
            <w:r w:rsidRPr="00EC104D">
              <w:rPr>
                <w:rtl/>
              </w:rPr>
              <w:t xml:space="preserve">הרחבות (שגיאות) </w:t>
            </w:r>
          </w:p>
          <w:p w:rsidR="00E24AC8" w:rsidRPr="00EC104D" w:rsidRDefault="00E24AC8" w:rsidP="00B433AD">
            <w:pPr>
              <w:rPr>
                <w:rtl/>
              </w:rPr>
            </w:pPr>
          </w:p>
        </w:tc>
        <w:tc>
          <w:tcPr>
            <w:tcW w:w="6836" w:type="dxa"/>
          </w:tcPr>
          <w:p w:rsidR="00E24AC8" w:rsidRPr="00EC104D" w:rsidRDefault="00E24AC8" w:rsidP="003166E0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EC104D">
              <w:rPr>
                <w:rFonts w:hint="cs"/>
                <w:color w:val="auto"/>
                <w:u w:val="none"/>
                <w:rtl/>
              </w:rPr>
              <w:t>1.המערכת</w:t>
            </w:r>
            <w:r w:rsidRPr="00EC104D">
              <w:rPr>
                <w:color w:val="auto"/>
                <w:u w:val="none"/>
                <w:rtl/>
              </w:rPr>
              <w:t xml:space="preserve"> </w:t>
            </w:r>
            <w:r w:rsidRPr="00EC104D">
              <w:rPr>
                <w:rFonts w:hint="cs"/>
                <w:color w:val="auto"/>
                <w:u w:val="none"/>
                <w:rtl/>
              </w:rPr>
              <w:t>אינה</w:t>
            </w:r>
            <w:r w:rsidRPr="00EC104D">
              <w:rPr>
                <w:color w:val="auto"/>
                <w:u w:val="none"/>
                <w:rtl/>
              </w:rPr>
              <w:t xml:space="preserve"> </w:t>
            </w:r>
            <w:r w:rsidR="003166E0" w:rsidRPr="00EC104D">
              <w:rPr>
                <w:rFonts w:hint="cs"/>
                <w:color w:val="auto"/>
                <w:u w:val="none"/>
                <w:rtl/>
              </w:rPr>
              <w:t>מציגה אירועים</w:t>
            </w:r>
          </w:p>
          <w:p w:rsidR="00E24AC8" w:rsidRPr="00EC104D" w:rsidRDefault="002B64AB" w:rsidP="00B433AD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2. נקטע החיבור לשרת.</w:t>
            </w:r>
          </w:p>
        </w:tc>
      </w:tr>
      <w:tr w:rsidR="00E24AC8" w:rsidTr="00B43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E24AC8" w:rsidRPr="003C53EB" w:rsidRDefault="00E24AC8" w:rsidP="00B433AD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E24AC8" w:rsidRPr="003C53EB" w:rsidRDefault="00E24AC8" w:rsidP="00B433A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E24AC8" w:rsidRDefault="00E24AC8" w:rsidP="00E24AC8">
      <w:pPr>
        <w:pStyle w:val="1"/>
        <w:ind w:left="360"/>
        <w:rPr>
          <w:noProof/>
          <w:rtl/>
        </w:rPr>
      </w:pPr>
    </w:p>
    <w:p w:rsidR="00D71C9B" w:rsidRDefault="00D71C9B" w:rsidP="00D71C9B">
      <w:pPr>
        <w:rPr>
          <w:rtl/>
        </w:rPr>
      </w:pPr>
    </w:p>
    <w:p w:rsidR="00D71C9B" w:rsidRDefault="00D71C9B" w:rsidP="00D71C9B">
      <w:pPr>
        <w:rPr>
          <w:rtl/>
        </w:rPr>
      </w:pPr>
    </w:p>
    <w:p w:rsidR="002B64AB" w:rsidRDefault="002B64AB" w:rsidP="00D71C9B">
      <w:pPr>
        <w:rPr>
          <w:rtl/>
        </w:rPr>
      </w:pPr>
    </w:p>
    <w:p w:rsidR="002B64AB" w:rsidRDefault="002B64AB" w:rsidP="00D71C9B">
      <w:pPr>
        <w:rPr>
          <w:rtl/>
        </w:rPr>
      </w:pPr>
    </w:p>
    <w:p w:rsidR="002B64AB" w:rsidRDefault="002B64AB" w:rsidP="00D71C9B">
      <w:pPr>
        <w:rPr>
          <w:rtl/>
        </w:rPr>
      </w:pPr>
    </w:p>
    <w:p w:rsidR="00D71C9B" w:rsidRPr="00D71C9B" w:rsidRDefault="00D71C9B" w:rsidP="00D71C9B"/>
    <w:p w:rsidR="0012383B" w:rsidRDefault="00E24AC8" w:rsidP="00D71C9B">
      <w:pPr>
        <w:pStyle w:val="1"/>
        <w:ind w:left="360"/>
        <w:rPr>
          <w:noProof/>
          <w:rtl/>
        </w:rPr>
      </w:pPr>
      <w:r>
        <w:rPr>
          <w:rFonts w:hint="cs"/>
          <w:noProof/>
          <w:rtl/>
        </w:rPr>
        <w:lastRenderedPageBreak/>
        <w:t>3</w:t>
      </w:r>
      <w:r w:rsidR="005202FE">
        <w:rPr>
          <w:rFonts w:hint="cs"/>
          <w:noProof/>
          <w:rtl/>
        </w:rPr>
        <w:t xml:space="preserve">סיפורי משתמשים </w:t>
      </w:r>
      <w:r w:rsidR="005202FE">
        <w:rPr>
          <w:noProof/>
          <w:rtl/>
        </w:rPr>
        <w:t>–</w:t>
      </w:r>
      <w:r w:rsidR="005202FE">
        <w:rPr>
          <w:rFonts w:hint="cs"/>
          <w:noProof/>
          <w:rtl/>
        </w:rPr>
        <w:t xml:space="preserve"> </w:t>
      </w:r>
      <w:r w:rsidR="005202FE">
        <w:rPr>
          <w:noProof/>
        </w:rPr>
        <w:t>UserStories</w:t>
      </w:r>
      <w:bookmarkEnd w:id="10"/>
    </w:p>
    <w:p w:rsidR="00406379" w:rsidRDefault="00406379" w:rsidP="00406379">
      <w:pPr>
        <w:rPr>
          <w:rtl/>
        </w:rPr>
      </w:pPr>
    </w:p>
    <w:p w:rsidR="00E24AC8" w:rsidRPr="00406379" w:rsidRDefault="00E24AC8" w:rsidP="00406379">
      <w:pPr>
        <w:rPr>
          <w:rtl/>
        </w:rPr>
      </w:pPr>
    </w:p>
    <w:tbl>
      <w:tblPr>
        <w:tblStyle w:val="-10"/>
        <w:bidiVisual/>
        <w:tblW w:w="0" w:type="auto"/>
        <w:tblLook w:val="04A0" w:firstRow="1" w:lastRow="0" w:firstColumn="1" w:lastColumn="0" w:noHBand="0" w:noVBand="1"/>
      </w:tblPr>
      <w:tblGrid>
        <w:gridCol w:w="755"/>
        <w:gridCol w:w="2686"/>
        <w:gridCol w:w="4865"/>
      </w:tblGrid>
      <w:tr w:rsidR="005202FE" w:rsidRPr="0020739E" w:rsidTr="009903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5202FE" w:rsidRDefault="005202FE" w:rsidP="00DF73A9">
            <w:pPr>
              <w:rPr>
                <w:rtl/>
              </w:rPr>
            </w:pPr>
          </w:p>
        </w:tc>
        <w:tc>
          <w:tcPr>
            <w:tcW w:w="2686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4865" w:type="dxa"/>
          </w:tcPr>
          <w:p w:rsidR="005202FE" w:rsidRDefault="005202FE" w:rsidP="00DF7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5202FE" w:rsidRPr="0020739E" w:rsidTr="0099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5202FE" w:rsidRDefault="005202FE" w:rsidP="00DF73A9">
            <w:r>
              <w:t>US1</w:t>
            </w:r>
          </w:p>
        </w:tc>
        <w:tc>
          <w:tcPr>
            <w:tcW w:w="2686" w:type="dxa"/>
          </w:tcPr>
          <w:p w:rsidR="005202FE" w:rsidRPr="00406379" w:rsidRDefault="00406379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406379">
              <w:rPr>
                <w:i/>
                <w:color w:val="auto"/>
                <w:u w:val="none"/>
                <w:rtl/>
              </w:rPr>
              <w:t>כניסת למערכת</w:t>
            </w:r>
          </w:p>
        </w:tc>
        <w:tc>
          <w:tcPr>
            <w:tcW w:w="4865" w:type="dxa"/>
          </w:tcPr>
          <w:p w:rsidR="00406379" w:rsidRPr="00406379" w:rsidRDefault="009903ED" w:rsidP="00406379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uto"/>
                <w:u w:val="none"/>
              </w:rPr>
            </w:pPr>
            <w:r>
              <w:rPr>
                <w:rFonts w:ascii="Calibri" w:hAnsi="Calibri" w:cs="Times New Roman" w:hint="cs"/>
                <w:i/>
                <w:iCs w:val="0"/>
                <w:color w:val="auto"/>
                <w:u w:val="none"/>
                <w:rtl/>
              </w:rPr>
              <w:t>מנהל המערכת מתחבר למערכת שלו</w:t>
            </w:r>
            <w:r w:rsidR="00406379" w:rsidRPr="00406379">
              <w:rPr>
                <w:i/>
                <w:iCs w:val="0"/>
                <w:color w:val="auto"/>
                <w:u w:val="none"/>
                <w:rtl/>
              </w:rPr>
              <w:t>.</w:t>
            </w:r>
          </w:p>
          <w:p w:rsidR="005202FE" w:rsidRPr="00406379" w:rsidRDefault="005202FE" w:rsidP="005202FE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</w:p>
        </w:tc>
      </w:tr>
      <w:tr w:rsidR="005202FE" w:rsidRPr="0020739E" w:rsidTr="009903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5202FE" w:rsidRDefault="002B1918" w:rsidP="00DF73A9">
            <w:pPr>
              <w:rPr>
                <w:rtl/>
              </w:rPr>
            </w:pPr>
            <w:r>
              <w:t>US2</w:t>
            </w:r>
          </w:p>
        </w:tc>
        <w:tc>
          <w:tcPr>
            <w:tcW w:w="2686" w:type="dxa"/>
          </w:tcPr>
          <w:p w:rsidR="005202FE" w:rsidRPr="00406379" w:rsidRDefault="009903ED" w:rsidP="009903ED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 w:rsidRPr="009903ED">
              <w:rPr>
                <w:i/>
                <w:color w:val="auto"/>
                <w:u w:val="none"/>
                <w:rtl/>
              </w:rPr>
              <w:t>שימוש באליפקציה</w:t>
            </w:r>
          </w:p>
        </w:tc>
        <w:tc>
          <w:tcPr>
            <w:tcW w:w="4865" w:type="dxa"/>
          </w:tcPr>
          <w:p w:rsidR="00150140" w:rsidRPr="00406379" w:rsidRDefault="009903ED" w:rsidP="00150140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משתמש המערכת יוכלו להאזין לרדיו ולתכנים</w:t>
            </w:r>
          </w:p>
        </w:tc>
      </w:tr>
      <w:tr w:rsidR="00406379" w:rsidRPr="0020739E" w:rsidTr="009903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:rsidR="00406379" w:rsidRDefault="00406379" w:rsidP="00DF73A9">
            <w:r>
              <w:rPr>
                <w:rFonts w:hint="cs"/>
              </w:rPr>
              <w:t>US</w:t>
            </w:r>
            <w:r w:rsidR="009903ED">
              <w:t>3</w:t>
            </w:r>
          </w:p>
        </w:tc>
        <w:tc>
          <w:tcPr>
            <w:tcW w:w="2686" w:type="dxa"/>
          </w:tcPr>
          <w:p w:rsidR="00406379" w:rsidRPr="00406379" w:rsidRDefault="00406379" w:rsidP="00DF73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406379">
              <w:rPr>
                <w:i/>
                <w:color w:val="auto"/>
                <w:rtl/>
              </w:rPr>
              <w:t>הוספת אירוע לאפליקציה</w:t>
            </w:r>
          </w:p>
        </w:tc>
        <w:tc>
          <w:tcPr>
            <w:tcW w:w="4865" w:type="dxa"/>
          </w:tcPr>
          <w:p w:rsidR="00406379" w:rsidRPr="00406379" w:rsidRDefault="00406379" w:rsidP="004063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color w:val="auto"/>
                <w:rtl/>
              </w:rPr>
            </w:pPr>
            <w:r w:rsidRPr="00406379">
              <w:rPr>
                <w:i/>
                <w:color w:val="auto"/>
                <w:rtl/>
              </w:rPr>
              <w:t xml:space="preserve">מנהל </w:t>
            </w:r>
            <w:r w:rsidR="009903ED">
              <w:rPr>
                <w:rFonts w:hint="cs"/>
                <w:i/>
                <w:color w:val="auto"/>
                <w:rtl/>
              </w:rPr>
              <w:t>הטכני של הרדיו י</w:t>
            </w:r>
            <w:r w:rsidR="009903ED">
              <w:rPr>
                <w:i/>
                <w:color w:val="auto"/>
                <w:rtl/>
              </w:rPr>
              <w:t xml:space="preserve">וסיף </w:t>
            </w:r>
            <w:r w:rsidR="009903ED">
              <w:rPr>
                <w:rFonts w:hint="cs"/>
                <w:i/>
                <w:color w:val="auto"/>
                <w:rtl/>
              </w:rPr>
              <w:t>תכנים ואירועים ללוח השידורים .</w:t>
            </w:r>
          </w:p>
        </w:tc>
      </w:tr>
    </w:tbl>
    <w:p w:rsidR="005202FE" w:rsidRPr="005202FE" w:rsidRDefault="005202FE" w:rsidP="005202FE">
      <w:pPr>
        <w:rPr>
          <w:rtl/>
        </w:rPr>
      </w:pPr>
    </w:p>
    <w:p w:rsidR="00262572" w:rsidRDefault="00262572" w:rsidP="00E24AC8">
      <w:pPr>
        <w:pStyle w:val="1"/>
        <w:numPr>
          <w:ilvl w:val="0"/>
          <w:numId w:val="15"/>
        </w:numPr>
        <w:ind w:left="357" w:hanging="357"/>
        <w:rPr>
          <w:noProof/>
          <w:rtl/>
        </w:rPr>
      </w:pPr>
      <w:bookmarkStart w:id="11" w:name="_Toc275493959"/>
      <w:r>
        <w:rPr>
          <w:rFonts w:hint="cs"/>
          <w:noProof/>
          <w:rtl/>
        </w:rPr>
        <w:t>דרישות סביבה</w:t>
      </w:r>
      <w:bookmarkEnd w:id="11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2" w:name="_Toc244824635"/>
      <w:bookmarkStart w:id="13" w:name="_Toc275434974"/>
      <w:bookmarkStart w:id="14" w:name="_Toc275493960"/>
      <w:bookmarkEnd w:id="12"/>
      <w:bookmarkEnd w:id="13"/>
      <w:bookmarkEnd w:id="14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6"/>
      <w:bookmarkStart w:id="16" w:name="_Toc275434975"/>
      <w:bookmarkStart w:id="17" w:name="_Toc275493961"/>
      <w:bookmarkEnd w:id="15"/>
      <w:bookmarkEnd w:id="16"/>
      <w:bookmarkEnd w:id="17"/>
    </w:p>
    <w:p w:rsidR="00641790" w:rsidRPr="00641790" w:rsidRDefault="00641790" w:rsidP="00641790">
      <w:pPr>
        <w:pStyle w:val="ae"/>
        <w:keepNext/>
        <w:keepLines/>
        <w:numPr>
          <w:ilvl w:val="0"/>
          <w:numId w:val="13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8" w:name="_Toc244824637"/>
      <w:bookmarkStart w:id="19" w:name="_Toc275434976"/>
      <w:bookmarkStart w:id="20" w:name="_Toc275493962"/>
      <w:bookmarkEnd w:id="18"/>
      <w:bookmarkEnd w:id="19"/>
      <w:bookmarkEnd w:id="20"/>
    </w:p>
    <w:p w:rsidR="00641790" w:rsidRDefault="00641790" w:rsidP="00354267">
      <w:pPr>
        <w:pStyle w:val="2"/>
        <w:rPr>
          <w:rtl/>
        </w:rPr>
      </w:pPr>
      <w:bookmarkStart w:id="21" w:name="_Toc275493963"/>
      <w:r>
        <w:rPr>
          <w:rFonts w:hint="cs"/>
          <w:rtl/>
        </w:rPr>
        <w:t>דרישות חומרה</w:t>
      </w:r>
      <w:bookmarkEnd w:id="21"/>
    </w:p>
    <w:p w:rsidR="00F545BF" w:rsidRDefault="00F545BF" w:rsidP="00F545BF">
      <w:pPr>
        <w:pStyle w:val="ae"/>
        <w:numPr>
          <w:ilvl w:val="0"/>
          <w:numId w:val="26"/>
        </w:numPr>
      </w:pPr>
      <w:r>
        <w:rPr>
          <w:rFonts w:hint="cs"/>
          <w:rtl/>
        </w:rPr>
        <w:t xml:space="preserve">מכשיר חכם ( מובייל ) עם גישה לאינטרנט. </w:t>
      </w:r>
    </w:p>
    <w:p w:rsidR="00F545BF" w:rsidRDefault="00F545BF" w:rsidP="00F545BF">
      <w:pPr>
        <w:pStyle w:val="ae"/>
        <w:numPr>
          <w:ilvl w:val="0"/>
          <w:numId w:val="26"/>
        </w:numPr>
      </w:pPr>
      <w:r>
        <w:rPr>
          <w:rFonts w:hint="cs"/>
          <w:rtl/>
        </w:rPr>
        <w:t xml:space="preserve">שימוש בשרת חיצוני. </w:t>
      </w:r>
    </w:p>
    <w:p w:rsidR="00F545BF" w:rsidRPr="00E80F6E" w:rsidRDefault="00F545BF" w:rsidP="00F545BF">
      <w:pPr>
        <w:pStyle w:val="ae"/>
        <w:numPr>
          <w:ilvl w:val="0"/>
          <w:numId w:val="26"/>
        </w:numPr>
        <w:rPr>
          <w:rtl/>
        </w:rPr>
      </w:pPr>
      <w:r>
        <w:rPr>
          <w:rFonts w:hint="cs"/>
          <w:rtl/>
        </w:rPr>
        <w:t xml:space="preserve">רוחב פס של </w:t>
      </w:r>
      <w:r>
        <w:t xml:space="preserve">20MBps </w:t>
      </w:r>
      <w:r>
        <w:rPr>
          <w:rFonts w:hint="cs"/>
          <w:rtl/>
        </w:rPr>
        <w:t>.</w:t>
      </w:r>
    </w:p>
    <w:p w:rsidR="00F545BF" w:rsidRPr="00F545BF" w:rsidRDefault="00F545BF" w:rsidP="00F545BF">
      <w:pPr>
        <w:rPr>
          <w:rtl/>
        </w:rPr>
      </w:pPr>
    </w:p>
    <w:p w:rsidR="00641790" w:rsidRDefault="00641790" w:rsidP="00354267">
      <w:pPr>
        <w:pStyle w:val="2"/>
        <w:rPr>
          <w:rtl/>
        </w:rPr>
      </w:pPr>
      <w:bookmarkStart w:id="22" w:name="_Toc275493964"/>
      <w:r>
        <w:rPr>
          <w:rFonts w:hint="cs"/>
          <w:rtl/>
        </w:rPr>
        <w:t>דרישות תוכנה</w:t>
      </w:r>
      <w:bookmarkEnd w:id="22"/>
    </w:p>
    <w:p w:rsidR="00F545BF" w:rsidRDefault="00F545BF" w:rsidP="00F545BF">
      <w:pPr>
        <w:pStyle w:val="a8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 xml:space="preserve">המערכת תיהיה נוחה וקלה למשתמש. </w:t>
      </w:r>
    </w:p>
    <w:p w:rsidR="00F545BF" w:rsidRDefault="00F545BF" w:rsidP="00F545BF">
      <w:pPr>
        <w:pStyle w:val="a8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 xml:space="preserve">המערכת תאפשר להתחבר </w:t>
      </w:r>
      <w:r w:rsidR="009903ED">
        <w:rPr>
          <w:rFonts w:hint="cs"/>
          <w:i/>
          <w:iCs w:val="0"/>
          <w:color w:val="000000" w:themeColor="text1"/>
          <w:u w:val="none"/>
          <w:rtl/>
        </w:rPr>
        <w:t>לשרת</w:t>
      </w:r>
      <w:r>
        <w:rPr>
          <w:rFonts w:hint="cs"/>
          <w:i/>
          <w:iCs w:val="0"/>
          <w:color w:val="000000" w:themeColor="text1"/>
          <w:u w:val="none"/>
          <w:rtl/>
        </w:rPr>
        <w:t xml:space="preserve"> . </w:t>
      </w:r>
    </w:p>
    <w:p w:rsidR="00F545BF" w:rsidRDefault="00F545BF" w:rsidP="00F545BF">
      <w:pPr>
        <w:pStyle w:val="a8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>המערכת ת</w:t>
      </w:r>
      <w:r w:rsidR="009903ED">
        <w:rPr>
          <w:rFonts w:hint="cs"/>
          <w:i/>
          <w:iCs w:val="0"/>
          <w:color w:val="000000" w:themeColor="text1"/>
          <w:u w:val="none"/>
          <w:rtl/>
        </w:rPr>
        <w:t>כיל תצוגה של הארועים הרלוונטים .</w:t>
      </w:r>
    </w:p>
    <w:p w:rsidR="009903ED" w:rsidRDefault="009903ED" w:rsidP="00F545BF">
      <w:pPr>
        <w:pStyle w:val="a8"/>
        <w:numPr>
          <w:ilvl w:val="0"/>
          <w:numId w:val="27"/>
        </w:numPr>
        <w:rPr>
          <w:i/>
          <w:iCs w:val="0"/>
          <w:color w:val="000000" w:themeColor="text1"/>
          <w:u w:val="none"/>
        </w:rPr>
      </w:pPr>
      <w:r>
        <w:rPr>
          <w:rFonts w:hint="cs"/>
          <w:i/>
          <w:iCs w:val="0"/>
          <w:color w:val="000000" w:themeColor="text1"/>
          <w:u w:val="none"/>
          <w:rtl/>
        </w:rPr>
        <w:t>המערכת תתחבר לשרת במהירות של עד 3</w:t>
      </w:r>
      <w:r>
        <w:rPr>
          <w:i/>
          <w:iCs w:val="0"/>
          <w:color w:val="000000" w:themeColor="text1"/>
          <w:u w:val="none"/>
        </w:rPr>
        <w:t xml:space="preserve"> </w:t>
      </w:r>
      <w:r>
        <w:rPr>
          <w:rFonts w:hint="cs"/>
          <w:i/>
          <w:iCs w:val="0"/>
          <w:color w:val="000000" w:themeColor="text1"/>
          <w:u w:val="none"/>
          <w:rtl/>
        </w:rPr>
        <w:t>שניות ללא עיכובים.</w:t>
      </w:r>
    </w:p>
    <w:p w:rsidR="00F545BF" w:rsidRPr="00F545BF" w:rsidRDefault="00F545BF" w:rsidP="00F545BF">
      <w:pPr>
        <w:rPr>
          <w:rtl/>
        </w:rPr>
      </w:pPr>
    </w:p>
    <w:p w:rsidR="001E5D64" w:rsidRDefault="001E5D64" w:rsidP="001E5D64">
      <w:pPr>
        <w:pStyle w:val="2"/>
        <w:rPr>
          <w:rtl/>
        </w:rPr>
      </w:pPr>
      <w:bookmarkStart w:id="23" w:name="_Toc275493965"/>
      <w:r>
        <w:rPr>
          <w:rFonts w:hint="cs"/>
          <w:rtl/>
        </w:rPr>
        <w:t>דרישות נוספות</w:t>
      </w:r>
      <w:bookmarkEnd w:id="23"/>
    </w:p>
    <w:p w:rsidR="00F545BF" w:rsidRDefault="00386F54" w:rsidP="00386F54">
      <w:pPr>
        <w:pStyle w:val="ae"/>
        <w:numPr>
          <w:ilvl w:val="0"/>
          <w:numId w:val="28"/>
        </w:numPr>
      </w:pPr>
      <w:r>
        <w:rPr>
          <w:rFonts w:hint="cs"/>
          <w:rtl/>
        </w:rPr>
        <w:t>אחזקת השרת תהיה באחריות הארגון.</w:t>
      </w:r>
    </w:p>
    <w:p w:rsidR="00F545BF" w:rsidRDefault="00F545BF" w:rsidP="00F545BF">
      <w:pPr>
        <w:pStyle w:val="ae"/>
        <w:numPr>
          <w:ilvl w:val="0"/>
          <w:numId w:val="28"/>
        </w:numPr>
      </w:pPr>
      <w:r>
        <w:rPr>
          <w:rFonts w:hint="cs"/>
          <w:rtl/>
        </w:rPr>
        <w:t xml:space="preserve">עיצוב המערכת יהיה בהתאם לבקשת הארגון . </w:t>
      </w:r>
    </w:p>
    <w:p w:rsidR="00F545BF" w:rsidRDefault="00F545BF" w:rsidP="00F545BF">
      <w:pPr>
        <w:pStyle w:val="ae"/>
        <w:numPr>
          <w:ilvl w:val="0"/>
          <w:numId w:val="28"/>
        </w:numPr>
      </w:pPr>
      <w:r>
        <w:rPr>
          <w:rFonts w:hint="cs"/>
          <w:rtl/>
        </w:rPr>
        <w:t xml:space="preserve">השימוש </w:t>
      </w:r>
      <w:r w:rsidR="009903ED">
        <w:rPr>
          <w:rFonts w:hint="cs"/>
          <w:rtl/>
        </w:rPr>
        <w:t>באפליקציה</w:t>
      </w:r>
      <w:r>
        <w:rPr>
          <w:rFonts w:hint="cs"/>
          <w:rtl/>
        </w:rPr>
        <w:t xml:space="preserve"> יהיה ללא עלות . </w:t>
      </w:r>
    </w:p>
    <w:p w:rsidR="00F545BF" w:rsidRDefault="00F545BF" w:rsidP="00F545BF">
      <w:pPr>
        <w:pStyle w:val="ae"/>
        <w:numPr>
          <w:ilvl w:val="0"/>
          <w:numId w:val="28"/>
        </w:numPr>
      </w:pPr>
      <w:r>
        <w:rPr>
          <w:rFonts w:hint="cs"/>
          <w:rtl/>
        </w:rPr>
        <w:t>אחסון ואחזקת נתונים</w:t>
      </w:r>
      <w:r w:rsidR="00386F54">
        <w:rPr>
          <w:rFonts w:hint="cs"/>
          <w:rtl/>
        </w:rPr>
        <w:t xml:space="preserve"> והעלאת התכנים</w:t>
      </w:r>
      <w:r>
        <w:rPr>
          <w:rFonts w:hint="cs"/>
          <w:rtl/>
        </w:rPr>
        <w:t xml:space="preserve"> ינוהלו ע"י הארגון. </w:t>
      </w:r>
    </w:p>
    <w:p w:rsidR="00F545BF" w:rsidRPr="009B6F0F" w:rsidRDefault="00F545BF" w:rsidP="00F545BF">
      <w:pPr>
        <w:pStyle w:val="ae"/>
        <w:numPr>
          <w:ilvl w:val="0"/>
          <w:numId w:val="28"/>
        </w:numPr>
        <w:rPr>
          <w:rtl/>
        </w:rPr>
      </w:pPr>
      <w:r>
        <w:rPr>
          <w:rFonts w:hint="cs"/>
          <w:rtl/>
        </w:rPr>
        <w:t xml:space="preserve">אפיון התוכן והדפים המאושרים יהיו באחריות הארגון . </w:t>
      </w:r>
    </w:p>
    <w:p w:rsidR="00F545BF" w:rsidRDefault="00F545BF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Default="00386F54" w:rsidP="00F545BF">
      <w:pPr>
        <w:rPr>
          <w:rtl/>
        </w:rPr>
      </w:pPr>
    </w:p>
    <w:p w:rsidR="00386F54" w:rsidRPr="00F545BF" w:rsidRDefault="00386F54" w:rsidP="00F545BF">
      <w:pPr>
        <w:rPr>
          <w:rtl/>
        </w:rPr>
      </w:pPr>
    </w:p>
    <w:p w:rsidR="00262572" w:rsidRDefault="00262572" w:rsidP="00354267">
      <w:pPr>
        <w:pStyle w:val="2"/>
        <w:rPr>
          <w:rtl/>
        </w:rPr>
      </w:pPr>
      <w:bookmarkStart w:id="24" w:name="_Toc275493966"/>
      <w:r>
        <w:rPr>
          <w:rFonts w:hint="cs"/>
          <w:rtl/>
        </w:rPr>
        <w:lastRenderedPageBreak/>
        <w:t xml:space="preserve">ממשק משתמש </w:t>
      </w:r>
      <w:r>
        <w:rPr>
          <w:rtl/>
        </w:rPr>
        <w:t>–</w:t>
      </w:r>
      <w:r>
        <w:rPr>
          <w:rFonts w:hint="cs"/>
          <w:rtl/>
        </w:rPr>
        <w:t xml:space="preserve"> אב טיפוס</w:t>
      </w:r>
      <w:bookmarkEnd w:id="24"/>
    </w:p>
    <w:p w:rsidR="00F545BF" w:rsidRDefault="00C600FE" w:rsidP="00F545BF">
      <w:pPr>
        <w:ind w:left="720"/>
        <w:rPr>
          <w:rtl/>
        </w:rPr>
      </w:pPr>
      <w:r>
        <w:rPr>
          <w:rFonts w:hint="cs"/>
          <w:rtl/>
        </w:rPr>
        <w:t xml:space="preserve">עמוד כניסה ראשי </w:t>
      </w:r>
      <w:r w:rsidR="00F545BF">
        <w:rPr>
          <w:rFonts w:hint="cs"/>
          <w:rtl/>
        </w:rPr>
        <w:t>:</w:t>
      </w:r>
    </w:p>
    <w:p w:rsidR="00F545BF" w:rsidRDefault="0026491F" w:rsidP="00615D25">
      <w:pPr>
        <w:rPr>
          <w:rtl/>
        </w:rPr>
      </w:pPr>
      <w:r>
        <w:rPr>
          <w:noProof/>
        </w:rPr>
        <w:drawing>
          <wp:inline distT="0" distB="0" distL="0" distR="0">
            <wp:extent cx="2128832" cy="3781425"/>
            <wp:effectExtent l="0" t="0" r="5080" b="0"/>
            <wp:docPr id="3" name="Рисунок 3" descr="C:\Users\AxeL\AppData\Local\Microsoft\Windows\INetCache\Content.Word\Main_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xeL\AppData\Local\Microsoft\Windows\INetCache\Content.Word\Main_Scre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56" cy="379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    </w:t>
      </w:r>
      <w:r>
        <w:rPr>
          <w:noProof/>
        </w:rPr>
        <w:drawing>
          <wp:inline distT="0" distB="0" distL="0" distR="0">
            <wp:extent cx="2266950" cy="3793125"/>
            <wp:effectExtent l="0" t="0" r="0" b="0"/>
            <wp:docPr id="4" name="Рисунок 4" descr="C:\Users\AxeL\AppData\Local\Microsoft\Windows\INetCache\Content.Word\To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eL\AppData\Local\Microsoft\Windows\INetCache\Content.Word\Tool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611" cy="380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963" w:rsidRDefault="00A05963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26491F" w:rsidRDefault="0026491F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>
      <w:pPr>
        <w:rPr>
          <w:rtl/>
        </w:rPr>
      </w:pPr>
    </w:p>
    <w:p w:rsidR="00FD2A94" w:rsidRDefault="00FD2A94" w:rsidP="00A05963"/>
    <w:p w:rsidR="005954D8" w:rsidRDefault="005954D8" w:rsidP="005954D8">
      <w:pPr>
        <w:pStyle w:val="a5"/>
        <w:rPr>
          <w:noProof/>
        </w:rPr>
      </w:pPr>
      <w:r>
        <w:rPr>
          <w:rFonts w:hint="cs"/>
          <w:noProof/>
          <w:rtl/>
        </w:rPr>
        <w:lastRenderedPageBreak/>
        <w:t xml:space="preserve">תבנית סיכום סקר דרישות תוכנה  - </w:t>
      </w:r>
      <w:r>
        <w:rPr>
          <w:rFonts w:hint="cs"/>
          <w:noProof/>
        </w:rPr>
        <w:t>SRS</w:t>
      </w:r>
      <w:r>
        <w:rPr>
          <w:noProof/>
        </w:rPr>
        <w:t xml:space="preserve"> Review</w:t>
      </w:r>
    </w:p>
    <w:p w:rsidR="000422AB" w:rsidRDefault="000422AB" w:rsidP="00D10ABB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270510" cy="27051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תעדו את מהלך הסקר. את טבלת המשימות </w:t>
      </w:r>
      <w:r w:rsidR="00D10ABB">
        <w:rPr>
          <w:rFonts w:hint="cs"/>
          <w:rtl/>
        </w:rPr>
        <w:t>נ</w:t>
      </w:r>
      <w:r>
        <w:rPr>
          <w:rFonts w:hint="cs"/>
          <w:rtl/>
        </w:rPr>
        <w:t xml:space="preserve">זין </w:t>
      </w:r>
      <w:r w:rsidR="00D10ABB">
        <w:rPr>
          <w:rFonts w:hint="cs"/>
          <w:rtl/>
        </w:rPr>
        <w:t>בהמשך</w:t>
      </w:r>
      <w:r w:rsidR="004D4A2B">
        <w:rPr>
          <w:rFonts w:hint="cs"/>
          <w:rtl/>
        </w:rPr>
        <w:t xml:space="preserve"> </w:t>
      </w:r>
      <w:r>
        <w:rPr>
          <w:rFonts w:hint="cs"/>
          <w:rtl/>
        </w:rPr>
        <w:t>באתר ניהול הפרויקט כ-</w:t>
      </w:r>
      <w:r>
        <w:t>issues</w:t>
      </w:r>
      <w:r>
        <w:rPr>
          <w:rFonts w:hint="cs"/>
          <w:rtl/>
        </w:rPr>
        <w:t>.</w:t>
      </w:r>
    </w:p>
    <w:p w:rsidR="005954D8" w:rsidRDefault="005954D8" w:rsidP="005954D8">
      <w:pPr>
        <w:pStyle w:val="1"/>
        <w:rPr>
          <w:rtl/>
        </w:rPr>
      </w:pPr>
      <w:bookmarkStart w:id="25" w:name="_Toc275434982"/>
      <w:bookmarkStart w:id="26" w:name="_Toc275493968"/>
      <w:r>
        <w:rPr>
          <w:rFonts w:hint="cs"/>
          <w:rtl/>
        </w:rPr>
        <w:t>תוכן</w:t>
      </w:r>
      <w:bookmarkEnd w:id="25"/>
      <w:bookmarkEnd w:id="26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276"/>
        <w:gridCol w:w="6020"/>
      </w:tblGrid>
      <w:tr w:rsidR="005954D8" w:rsidTr="006C7C6E">
        <w:tc>
          <w:tcPr>
            <w:tcW w:w="2276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שם הפרויקט הנסקר</w:t>
            </w:r>
          </w:p>
        </w:tc>
        <w:tc>
          <w:tcPr>
            <w:tcW w:w="6020" w:type="dxa"/>
          </w:tcPr>
          <w:p w:rsidR="005954D8" w:rsidRDefault="00FD2A94" w:rsidP="00DF73A9">
            <w:r>
              <w:t>Jlm.fm</w:t>
            </w:r>
          </w:p>
        </w:tc>
      </w:tr>
      <w:tr w:rsidR="005954D8" w:rsidTr="006C7C6E">
        <w:tc>
          <w:tcPr>
            <w:tcW w:w="2276" w:type="dxa"/>
          </w:tcPr>
          <w:p w:rsidR="005954D8" w:rsidRDefault="00450C9B" w:rsidP="00DF73A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נציגי </w:t>
            </w:r>
            <w:r w:rsidR="005954D8">
              <w:rPr>
                <w:rFonts w:hint="cs"/>
                <w:rtl/>
              </w:rPr>
              <w:t>ה</w:t>
            </w:r>
            <w:r w:rsidR="0040032C">
              <w:rPr>
                <w:rFonts w:hint="cs"/>
                <w:rtl/>
              </w:rPr>
              <w:t>לקוח</w:t>
            </w:r>
            <w:r w:rsidR="004D4A2B">
              <w:rPr>
                <w:rFonts w:hint="cs"/>
                <w:rtl/>
              </w:rPr>
              <w:t xml:space="preserve"> (הסוקרים)</w:t>
            </w:r>
          </w:p>
        </w:tc>
        <w:tc>
          <w:tcPr>
            <w:tcW w:w="6020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עמרי</w:t>
            </w:r>
          </w:p>
        </w:tc>
      </w:tr>
      <w:tr w:rsidR="005954D8" w:rsidTr="006C7C6E">
        <w:tc>
          <w:tcPr>
            <w:tcW w:w="2276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מועד ומקום הפגישה</w:t>
            </w:r>
          </w:p>
        </w:tc>
        <w:tc>
          <w:tcPr>
            <w:tcW w:w="6020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מכללת עזראילי</w:t>
            </w:r>
          </w:p>
        </w:tc>
      </w:tr>
      <w:tr w:rsidR="006C7C6E" w:rsidTr="006C7C6E">
        <w:tc>
          <w:tcPr>
            <w:tcW w:w="2276" w:type="dxa"/>
          </w:tcPr>
          <w:p w:rsidR="006C7C6E" w:rsidRDefault="006C7C6E" w:rsidP="006C7C6E">
            <w:pPr>
              <w:rPr>
                <w:rtl/>
              </w:rPr>
            </w:pPr>
            <w:r>
              <w:rPr>
                <w:rFonts w:hint="cs"/>
                <w:rtl/>
              </w:rPr>
              <w:t>שמות משתתפים</w:t>
            </w:r>
          </w:p>
        </w:tc>
        <w:tc>
          <w:tcPr>
            <w:tcW w:w="6020" w:type="dxa"/>
          </w:tcPr>
          <w:p w:rsidR="006C7C6E" w:rsidRDefault="006C7C6E" w:rsidP="006C7C6E">
            <w:pPr>
              <w:pStyle w:val="a8"/>
              <w:rPr>
                <w:rtl/>
              </w:rPr>
            </w:pPr>
            <w:r>
              <w:rPr>
                <w:rFonts w:hint="cs"/>
                <w:rtl/>
              </w:rPr>
              <w:t>עמרי מזרחי ,אלכס,חבקין עדי טיירי, דורון עזיזי ,גשאו מוגס</w:t>
            </w:r>
          </w:p>
        </w:tc>
      </w:tr>
    </w:tbl>
    <w:p w:rsidR="005954D8" w:rsidRDefault="005954D8" w:rsidP="005954D8">
      <w:pPr>
        <w:rPr>
          <w:rtl/>
        </w:rPr>
      </w:pPr>
    </w:p>
    <w:p w:rsidR="005954D8" w:rsidRDefault="00DF73A9" w:rsidP="005954D8">
      <w:pPr>
        <w:pStyle w:val="1"/>
        <w:rPr>
          <w:rtl/>
        </w:rPr>
      </w:pPr>
      <w:bookmarkStart w:id="27" w:name="_Toc275434983"/>
      <w:bookmarkStart w:id="28" w:name="_Toc275493969"/>
      <w:r>
        <w:rPr>
          <w:rFonts w:hint="cs"/>
          <w:rtl/>
        </w:rPr>
        <w:t>נקודות שעלו בסקר</w:t>
      </w:r>
      <w:bookmarkEnd w:id="27"/>
      <w:bookmarkEnd w:id="28"/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748"/>
        <w:gridCol w:w="7548"/>
      </w:tblGrid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7763" w:type="dxa"/>
          </w:tcPr>
          <w:p w:rsidR="005954D8" w:rsidRPr="00FD2A94" w:rsidRDefault="00FD2A94" w:rsidP="0040032C">
            <w:pPr>
              <w:pStyle w:val="a8"/>
              <w:rPr>
                <w:i/>
                <w:iCs w:val="0"/>
                <w:u w:val="none"/>
              </w:rPr>
            </w:pP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חסר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שיתוף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פעולה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מול</w:t>
            </w:r>
            <w:r w:rsidRPr="00FD2A94">
              <w:rPr>
                <w:rFonts w:ascii="Segoe UI" w:hAnsi="Segoe UI" w:cs="Segoe UI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 xml:space="preserve"> </w:t>
            </w:r>
            <w:r w:rsidRPr="00FD2A94">
              <w:rPr>
                <w:rFonts w:ascii="Arial" w:hAnsi="Arial" w:cs="Arial" w:hint="cs"/>
                <w:i/>
                <w:iCs w:val="0"/>
                <w:color w:val="24292E"/>
                <w:sz w:val="21"/>
                <w:szCs w:val="21"/>
                <w:u w:val="none"/>
                <w:shd w:val="clear" w:color="auto" w:fill="FFFFFF"/>
                <w:rtl/>
              </w:rPr>
              <w:t>הלקוח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7763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צריך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סיכונים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שנוגעים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לפרויקט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עצמו</w:t>
            </w:r>
          </w:p>
        </w:tc>
      </w:tr>
      <w:tr w:rsidR="005954D8" w:rsidTr="00DF73A9">
        <w:tc>
          <w:tcPr>
            <w:tcW w:w="759" w:type="dxa"/>
          </w:tcPr>
          <w:p w:rsidR="005954D8" w:rsidRDefault="00FD2A9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7763" w:type="dxa"/>
          </w:tcPr>
          <w:p w:rsidR="005954D8" w:rsidRDefault="00FD2A94" w:rsidP="00DF73A9"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הלקוח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>לא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  <w:rtl/>
              </w:rPr>
              <w:t xml:space="preserve"> </w:t>
            </w:r>
            <w:r>
              <w:rPr>
                <w:rFonts w:ascii="Arial" w:hAnsi="Arial" w:cs="Arial" w:hint="cs"/>
                <w:color w:val="24292E"/>
                <w:sz w:val="21"/>
                <w:szCs w:val="21"/>
                <w:shd w:val="clear" w:color="auto" w:fill="FFFFFF"/>
                <w:rtl/>
              </w:rPr>
              <w:t xml:space="preserve">מתחייב </w:t>
            </w:r>
            <w:r>
              <w:rPr>
                <w:rFonts w:ascii="Arial" w:hAnsi="Arial" w:cs="Arial"/>
                <w:color w:val="24292E"/>
                <w:sz w:val="21"/>
                <w:szCs w:val="21"/>
                <w:shd w:val="clear" w:color="auto" w:fill="FFFFFF"/>
              </w:rPr>
              <w:t>pivot</w:t>
            </w: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  <w:tr w:rsidR="005954D8" w:rsidTr="00DF73A9">
        <w:tc>
          <w:tcPr>
            <w:tcW w:w="759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7763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Default="00DF73A9" w:rsidP="004D4A2B">
      <w:pPr>
        <w:pStyle w:val="1"/>
        <w:rPr>
          <w:rtl/>
        </w:rPr>
      </w:pPr>
      <w:bookmarkStart w:id="29" w:name="_Toc275434984"/>
      <w:bookmarkStart w:id="30" w:name="_Toc275493970"/>
      <w:r>
        <w:rPr>
          <w:rFonts w:hint="cs"/>
          <w:rtl/>
        </w:rPr>
        <w:t>טבלת משימות הנובעות מהסקר</w:t>
      </w:r>
      <w:bookmarkEnd w:id="29"/>
      <w:bookmarkEnd w:id="30"/>
      <w:r w:rsidR="00BC358D">
        <w:rPr>
          <w:rFonts w:hint="cs"/>
          <w:rtl/>
        </w:rPr>
        <w:t xml:space="preserve"> (</w:t>
      </w:r>
      <w:r w:rsidR="004D4A2B">
        <w:rPr>
          <w:rFonts w:hint="cs"/>
          <w:rtl/>
        </w:rPr>
        <w:t>אפשר לחלופין</w:t>
      </w:r>
      <w:r w:rsidR="00BC358D">
        <w:rPr>
          <w:rFonts w:hint="cs"/>
          <w:rtl/>
        </w:rPr>
        <w:t xml:space="preserve"> למלא במערכת המשימות</w:t>
      </w:r>
      <w:r w:rsidR="004D4A2B">
        <w:rPr>
          <w:rFonts w:hint="cs"/>
          <w:rtl/>
        </w:rPr>
        <w:t xml:space="preserve"> </w:t>
      </w:r>
      <w:proofErr w:type="spellStart"/>
      <w:r w:rsidR="004D4A2B">
        <w:t>github</w:t>
      </w:r>
      <w:proofErr w:type="spellEnd"/>
      <w:r w:rsidR="004D4A2B">
        <w:t xml:space="preserve"> issues</w:t>
      </w:r>
      <w:r w:rsidR="00BC358D">
        <w:rPr>
          <w:rFonts w:hint="cs"/>
          <w:rtl/>
        </w:rPr>
        <w:t>)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995"/>
        <w:gridCol w:w="4527"/>
        <w:gridCol w:w="1774"/>
      </w:tblGrid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נושא</w:t>
            </w: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פעולה נדרשת</w:t>
            </w: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באחריות</w:t>
            </w:r>
          </w:p>
        </w:tc>
      </w:tr>
      <w:tr w:rsidR="005954D8" w:rsidTr="00DF73A9">
        <w:tc>
          <w:tcPr>
            <w:tcW w:w="2035" w:type="dxa"/>
          </w:tcPr>
          <w:p w:rsidR="005954D8" w:rsidRPr="00396644" w:rsidRDefault="00396644" w:rsidP="0040032C">
            <w:pPr>
              <w:pStyle w:val="a8"/>
              <w:rPr>
                <w:color w:val="auto"/>
                <w:rtl/>
              </w:rPr>
            </w:pPr>
            <w:r w:rsidRPr="00396644">
              <w:rPr>
                <w:rFonts w:hint="cs"/>
                <w:color w:val="auto"/>
                <w:rtl/>
              </w:rPr>
              <w:t>הוספת סיכונים</w:t>
            </w:r>
          </w:p>
        </w:tc>
        <w:tc>
          <w:tcPr>
            <w:tcW w:w="4678" w:type="dxa"/>
          </w:tcPr>
          <w:p w:rsidR="005954D8" w:rsidRPr="00396644" w:rsidRDefault="005954D8" w:rsidP="0040032C">
            <w:pPr>
              <w:pStyle w:val="a8"/>
              <w:rPr>
                <w:color w:val="auto"/>
                <w:rtl/>
              </w:rPr>
            </w:pPr>
            <w:r w:rsidRPr="00396644">
              <w:rPr>
                <w:rFonts w:hint="cs"/>
                <w:color w:val="auto"/>
                <w:rtl/>
              </w:rPr>
              <w:t xml:space="preserve">הוספת </w:t>
            </w:r>
            <w:r w:rsidR="00396644" w:rsidRPr="00396644">
              <w:rPr>
                <w:rFonts w:hint="cs"/>
                <w:color w:val="auto"/>
                <w:rtl/>
              </w:rPr>
              <w:t>תרחישים נוספים שקשורים לפרוייקט</w:t>
            </w:r>
          </w:p>
        </w:tc>
        <w:tc>
          <w:tcPr>
            <w:tcW w:w="1809" w:type="dxa"/>
          </w:tcPr>
          <w:p w:rsidR="005954D8" w:rsidRPr="00396644" w:rsidRDefault="00396644" w:rsidP="0040032C">
            <w:pPr>
              <w:pStyle w:val="a8"/>
              <w:rPr>
                <w:color w:val="auto"/>
                <w:rtl/>
              </w:rPr>
            </w:pPr>
            <w:r w:rsidRPr="00396644">
              <w:rPr>
                <w:rFonts w:hint="cs"/>
                <w:color w:val="auto"/>
                <w:rtl/>
              </w:rPr>
              <w:t>עדי טיירי</w:t>
            </w:r>
          </w:p>
        </w:tc>
      </w:tr>
      <w:tr w:rsidR="005954D8" w:rsidTr="00DF73A9">
        <w:tc>
          <w:tcPr>
            <w:tcW w:w="2035" w:type="dxa"/>
          </w:tcPr>
          <w:p w:rsidR="005954D8" w:rsidRDefault="00396644" w:rsidP="00DF73A9">
            <w:r>
              <w:rPr>
                <w:rFonts w:hint="cs"/>
                <w:rtl/>
              </w:rPr>
              <w:t>התחייבות ל</w:t>
            </w:r>
            <w:r>
              <w:t>pivot</w:t>
            </w:r>
          </w:p>
        </w:tc>
        <w:tc>
          <w:tcPr>
            <w:tcW w:w="4678" w:type="dxa"/>
          </w:tcPr>
          <w:p w:rsidR="005954D8" w:rsidRDefault="00396644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דיבור עם הלקוח</w:t>
            </w:r>
          </w:p>
        </w:tc>
        <w:tc>
          <w:tcPr>
            <w:tcW w:w="1809" w:type="dxa"/>
          </w:tcPr>
          <w:p w:rsidR="005954D8" w:rsidRDefault="006C7C6E" w:rsidP="00DF73A9">
            <w:pPr>
              <w:rPr>
                <w:rtl/>
              </w:rPr>
            </w:pPr>
            <w:r>
              <w:rPr>
                <w:rFonts w:hint="cs"/>
                <w:rtl/>
              </w:rPr>
              <w:t>דורון עזיזי</w:t>
            </w:r>
          </w:p>
        </w:tc>
      </w:tr>
      <w:tr w:rsidR="005954D8" w:rsidTr="00DF73A9">
        <w:tc>
          <w:tcPr>
            <w:tcW w:w="2035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4678" w:type="dxa"/>
          </w:tcPr>
          <w:p w:rsidR="005954D8" w:rsidRDefault="005954D8" w:rsidP="00DF73A9">
            <w:pPr>
              <w:rPr>
                <w:rtl/>
              </w:rPr>
            </w:pPr>
          </w:p>
        </w:tc>
        <w:tc>
          <w:tcPr>
            <w:tcW w:w="1809" w:type="dxa"/>
          </w:tcPr>
          <w:p w:rsidR="005954D8" w:rsidRDefault="005954D8" w:rsidP="00DF73A9">
            <w:pPr>
              <w:rPr>
                <w:rtl/>
              </w:rPr>
            </w:pPr>
          </w:p>
        </w:tc>
      </w:tr>
    </w:tbl>
    <w:p w:rsidR="005954D8" w:rsidRPr="00ED17E4" w:rsidRDefault="005954D8" w:rsidP="005954D8">
      <w:pPr>
        <w:rPr>
          <w:rtl/>
        </w:rPr>
      </w:pPr>
    </w:p>
    <w:p w:rsidR="005954D8" w:rsidRDefault="005954D8" w:rsidP="002F482D">
      <w:pPr>
        <w:rPr>
          <w:rtl/>
        </w:rPr>
      </w:pPr>
    </w:p>
    <w:p w:rsidR="00B43695" w:rsidRDefault="00B43695" w:rsidP="002F482D">
      <w:pPr>
        <w:rPr>
          <w:rtl/>
        </w:rPr>
      </w:pPr>
    </w:p>
    <w:p w:rsidR="00B43695" w:rsidRDefault="00B43695" w:rsidP="002F482D">
      <w:pPr>
        <w:rPr>
          <w:rtl/>
        </w:rPr>
      </w:pPr>
    </w:p>
    <w:p w:rsidR="00B43695" w:rsidRDefault="00B43695" w:rsidP="002F482D">
      <w:pPr>
        <w:rPr>
          <w:rtl/>
        </w:rPr>
      </w:pPr>
    </w:p>
    <w:p w:rsidR="00B43695" w:rsidRDefault="00B43695" w:rsidP="002F482D">
      <w:pPr>
        <w:rPr>
          <w:rtl/>
        </w:rPr>
      </w:pPr>
    </w:p>
    <w:p w:rsidR="00B43695" w:rsidRDefault="00B43695" w:rsidP="002F482D">
      <w:pPr>
        <w:rPr>
          <w:rtl/>
        </w:rPr>
      </w:pPr>
    </w:p>
    <w:p w:rsidR="00B43695" w:rsidRDefault="00B43695" w:rsidP="002F482D">
      <w:pPr>
        <w:rPr>
          <w:rtl/>
        </w:rPr>
      </w:pPr>
    </w:p>
    <w:p w:rsidR="00B43695" w:rsidRDefault="00B43695" w:rsidP="002F482D">
      <w:pPr>
        <w:rPr>
          <w:rtl/>
        </w:rPr>
      </w:pPr>
    </w:p>
    <w:p w:rsidR="00B43695" w:rsidRDefault="00B43695" w:rsidP="002F482D">
      <w:pPr>
        <w:rPr>
          <w:rtl/>
        </w:rPr>
      </w:pPr>
    </w:p>
    <w:p w:rsidR="00B43695" w:rsidRDefault="00B43695" w:rsidP="00B43695">
      <w:pPr>
        <w:pStyle w:val="2"/>
      </w:pPr>
      <w:r>
        <w:rPr>
          <w:rFonts w:ascii="Cambria" w:hAnsi="Cambria"/>
          <w:color w:val="4F81BD"/>
          <w:rtl/>
        </w:rPr>
        <w:lastRenderedPageBreak/>
        <w:t>5.0 פגישת לקוח וסיכום מסמך הדרישות + שינוים.</w:t>
      </w:r>
    </w:p>
    <w:p w:rsidR="00B43695" w:rsidRDefault="00B43695" w:rsidP="00B43695">
      <w:pPr>
        <w:bidi w:val="0"/>
        <w:rPr>
          <w:rtl/>
        </w:rPr>
      </w:pPr>
    </w:p>
    <w:p w:rsidR="00B43695" w:rsidRPr="007A5F61" w:rsidRDefault="00B43695" w:rsidP="007A5F61">
      <w:pPr>
        <w:pStyle w:val="NormalWeb"/>
        <w:bidi/>
        <w:spacing w:before="0" w:beforeAutospacing="0" w:after="200" w:afterAutospacing="0"/>
        <w:rPr>
          <w:rFonts w:ascii="Calibri" w:hAnsi="Calibri" w:hint="cs"/>
          <w:color w:val="000000"/>
          <w:sz w:val="22"/>
          <w:szCs w:val="22"/>
          <w:rtl/>
        </w:rPr>
      </w:pPr>
      <w:r>
        <w:rPr>
          <w:rFonts w:ascii="Calibri" w:hAnsi="Calibri"/>
          <w:color w:val="000000"/>
          <w:sz w:val="22"/>
          <w:szCs w:val="22"/>
          <w:rtl/>
        </w:rPr>
        <w:t>"</w:t>
      </w:r>
      <w:r w:rsidR="007A5F61">
        <w:rPr>
          <w:rFonts w:ascii="Calibri" w:hAnsi="Calibri" w:hint="cs"/>
          <w:color w:val="000000"/>
          <w:sz w:val="22"/>
          <w:szCs w:val="22"/>
          <w:rtl/>
        </w:rPr>
        <w:t xml:space="preserve">במסגרת ההתקשרות שלנו עם הצוות, הוא התבקש להכין אפליקציה לניגון רדיו </w:t>
      </w:r>
      <w:r w:rsidR="007A5F61">
        <w:rPr>
          <w:rFonts w:ascii="Calibri" w:hAnsi="Calibri"/>
          <w:color w:val="000000"/>
          <w:sz w:val="22"/>
          <w:szCs w:val="22"/>
        </w:rPr>
        <w:t>Live</w:t>
      </w:r>
      <w:r w:rsidR="007A5F61">
        <w:rPr>
          <w:rFonts w:ascii="Calibri" w:hAnsi="Calibri" w:hint="cs"/>
          <w:color w:val="000000"/>
          <w:sz w:val="22"/>
          <w:szCs w:val="22"/>
          <w:rtl/>
        </w:rPr>
        <w:t xml:space="preserve">. התרשמותי מהצוות הייתה טובה מאוד </w:t>
      </w:r>
      <w:r w:rsidR="007A5F61">
        <w:rPr>
          <w:rFonts w:ascii="Calibri" w:hAnsi="Calibri"/>
          <w:color w:val="000000"/>
          <w:sz w:val="22"/>
          <w:szCs w:val="22"/>
          <w:rtl/>
        </w:rPr>
        <w:t>–</w:t>
      </w:r>
      <w:r w:rsidR="007A5F61">
        <w:rPr>
          <w:rFonts w:ascii="Calibri" w:hAnsi="Calibri" w:hint="cs"/>
          <w:color w:val="000000"/>
          <w:sz w:val="22"/>
          <w:szCs w:val="22"/>
          <w:rtl/>
        </w:rPr>
        <w:t xml:space="preserve"> הם היו מקצועיים מאוד ומאוד אדיבים, כמו גם עמדו בלוחות הזמנים מעל המצופה. האפליקציה, גם היא</w:t>
      </w:r>
      <w:r w:rsidR="007A5F61">
        <w:rPr>
          <w:rFonts w:ascii="Calibri" w:hAnsi="Calibri"/>
          <w:color w:val="000000"/>
          <w:sz w:val="22"/>
          <w:szCs w:val="22"/>
        </w:rPr>
        <w:t>,</w:t>
      </w:r>
      <w:r w:rsidR="007A5F61">
        <w:rPr>
          <w:rFonts w:ascii="Calibri" w:hAnsi="Calibri" w:hint="cs"/>
          <w:color w:val="000000"/>
          <w:sz w:val="22"/>
          <w:szCs w:val="22"/>
          <w:rtl/>
        </w:rPr>
        <w:t xml:space="preserve"> ענתה על כל מה שביקשנו מהם לעשות</w:t>
      </w:r>
      <w:r w:rsidR="007A5F61">
        <w:rPr>
          <w:rFonts w:ascii="Calibri" w:hAnsi="Calibri"/>
          <w:color w:val="000000"/>
          <w:sz w:val="22"/>
          <w:szCs w:val="22"/>
        </w:rPr>
        <w:t>,</w:t>
      </w:r>
      <w:r w:rsidR="007A5F61">
        <w:rPr>
          <w:rFonts w:ascii="Calibri" w:hAnsi="Calibri" w:hint="cs"/>
          <w:color w:val="000000"/>
          <w:sz w:val="22"/>
          <w:szCs w:val="22"/>
          <w:rtl/>
        </w:rPr>
        <w:t xml:space="preserve"> והיא אכן מנגנת את הרדיו כהלכה ויחד עם זאת פשוטה מאוד וקלה לתפעול. קבענו שרק נסגור את עיצוב האפליקציה ובכך נסיים את העבודה על האפליקציה. לסיכום</w:t>
      </w:r>
      <w:r w:rsidR="007A5F61">
        <w:rPr>
          <w:rFonts w:ascii="Calibri" w:hAnsi="Calibri"/>
          <w:color w:val="000000"/>
          <w:sz w:val="22"/>
          <w:szCs w:val="22"/>
        </w:rPr>
        <w:t>,</w:t>
      </w:r>
      <w:r w:rsidR="007A5F61">
        <w:rPr>
          <w:rFonts w:ascii="Calibri" w:hAnsi="Calibri" w:hint="cs"/>
          <w:color w:val="000000"/>
          <w:sz w:val="22"/>
          <w:szCs w:val="22"/>
          <w:rtl/>
        </w:rPr>
        <w:t xml:space="preserve"> החוויה מאוד חיובית ומאוד מקצועית. יישר כוח."</w:t>
      </w:r>
    </w:p>
    <w:p w:rsidR="00B43695" w:rsidRDefault="00B43695" w:rsidP="00B43695">
      <w:pPr>
        <w:bidi w:val="0"/>
        <w:rPr>
          <w:rtl/>
        </w:rPr>
      </w:pPr>
    </w:p>
    <w:p w:rsidR="00B43695" w:rsidRDefault="007A5F61" w:rsidP="00B43695">
      <w:pPr>
        <w:pStyle w:val="NormalWeb"/>
        <w:numPr>
          <w:ilvl w:val="0"/>
          <w:numId w:val="29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לדאוג</w:t>
      </w:r>
      <w:r w:rsidR="00B43695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</w:t>
      </w: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ש</w:t>
      </w:r>
      <w:r w:rsidR="00B43695"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הממשק יהיה </w:t>
      </w:r>
      <w:r w:rsidR="00180FC7"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נוח וקליל יותר ומותאם יותר לניגון רדיו אינטרנטי.</w:t>
      </w:r>
    </w:p>
    <w:p w:rsidR="00B43695" w:rsidRDefault="00180FC7" w:rsidP="00B43695">
      <w:pPr>
        <w:pStyle w:val="NormalWeb"/>
        <w:numPr>
          <w:ilvl w:val="0"/>
          <w:numId w:val="29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להוסיף את האופציה של שיתוף מאופן יותר נגיש באפליקציה</w:t>
      </w:r>
    </w:p>
    <w:p w:rsidR="00B43695" w:rsidRDefault="00180FC7" w:rsidP="00B43695">
      <w:pPr>
        <w:pStyle w:val="NormalWeb"/>
        <w:numPr>
          <w:ilvl w:val="0"/>
          <w:numId w:val="29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להוסיף את האפליקציה ל-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appstore</w:t>
      </w:r>
      <w:proofErr w:type="spellEnd"/>
    </w:p>
    <w:p w:rsidR="00B43695" w:rsidRDefault="00983281" w:rsidP="00B43695">
      <w:pPr>
        <w:pStyle w:val="NormalWeb"/>
        <w:numPr>
          <w:ilvl w:val="0"/>
          <w:numId w:val="29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אפליקציה קלה לתפעול</w:t>
      </w:r>
    </w:p>
    <w:p w:rsidR="00B43695" w:rsidRDefault="00983281" w:rsidP="00983281">
      <w:pPr>
        <w:pStyle w:val="NormalWeb"/>
        <w:numPr>
          <w:ilvl w:val="0"/>
          <w:numId w:val="29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אופציה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 להוספת </w:t>
      </w:r>
      <w:proofErr w:type="spellStart"/>
      <w:r>
        <w:rPr>
          <w:rFonts w:ascii="Arial" w:hAnsi="Arial" w:cs="Arial" w:hint="cs"/>
          <w:color w:val="000000"/>
          <w:sz w:val="22"/>
          <w:szCs w:val="22"/>
          <w:rtl/>
        </w:rPr>
        <w:t>תוכניות</w:t>
      </w:r>
      <w:proofErr w:type="spellEnd"/>
      <w:r>
        <w:rPr>
          <w:rFonts w:ascii="Arial" w:hAnsi="Arial" w:cs="Arial" w:hint="cs"/>
          <w:color w:val="000000"/>
          <w:sz w:val="22"/>
          <w:szCs w:val="22"/>
          <w:rtl/>
        </w:rPr>
        <w:t xml:space="preserve"> שנוגנו דרך ה-</w:t>
      </w:r>
      <w:proofErr w:type="spellStart"/>
      <w:r w:rsidRPr="00983281">
        <w:rPr>
          <w:rFonts w:ascii="Arial" w:hAnsi="Arial" w:cs="Arial"/>
          <w:color w:val="000000"/>
          <w:sz w:val="22"/>
          <w:szCs w:val="22"/>
        </w:rPr>
        <w:t>mixcloud</w:t>
      </w:r>
      <w:proofErr w:type="spellEnd"/>
    </w:p>
    <w:p w:rsidR="00B43695" w:rsidRDefault="00983281" w:rsidP="00B43695">
      <w:pPr>
        <w:pStyle w:val="NormalWeb"/>
        <w:numPr>
          <w:ilvl w:val="0"/>
          <w:numId w:val="29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שהאפליקציה תהיה של אנדרואיד</w:t>
      </w:r>
    </w:p>
    <w:p w:rsidR="00B43695" w:rsidRPr="00983281" w:rsidRDefault="00983281" w:rsidP="00983281">
      <w:pPr>
        <w:pStyle w:val="NormalWeb"/>
        <w:numPr>
          <w:ilvl w:val="0"/>
          <w:numId w:val="29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 xml:space="preserve">שהאפליקציה תהיה אפליקציית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single page</w:t>
      </w: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 xml:space="preserve"> .</w:t>
      </w:r>
    </w:p>
    <w:p w:rsidR="00983281" w:rsidRPr="00983281" w:rsidRDefault="00983281" w:rsidP="00983281">
      <w:pPr>
        <w:pStyle w:val="NormalWeb"/>
        <w:numPr>
          <w:ilvl w:val="0"/>
          <w:numId w:val="29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rtl/>
        </w:rPr>
      </w:pP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 xml:space="preserve">לדאוג שהאפליקציה תאפשר לשמור בחוצץ את המידע למשך כמה דקות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 xml:space="preserve">כך שאם יש מצב שבו </w:t>
      </w:r>
      <w:r w:rsidR="00965053"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 xml:space="preserve">ישנה </w:t>
      </w:r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 xml:space="preserve">תקלה באמצע השידור אזי שהאפליקציה </w:t>
      </w:r>
      <w:r w:rsidR="00965053"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 xml:space="preserve">תדע לשמור ולהמשיך את הניגון </w:t>
      </w:r>
      <w:proofErr w:type="spellStart"/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 xml:space="preserve">מאיפה </w:t>
      </w:r>
      <w:proofErr w:type="spellEnd"/>
      <w:r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שהשידור נ</w:t>
      </w:r>
      <w:r w:rsidR="00965053">
        <w:rPr>
          <w:rFonts w:ascii="Arial" w:hAnsi="Arial" w:cs="Arial" w:hint="cs"/>
          <w:color w:val="000000"/>
          <w:sz w:val="22"/>
          <w:szCs w:val="22"/>
          <w:shd w:val="clear" w:color="auto" w:fill="FFFFFF"/>
          <w:rtl/>
        </w:rPr>
        <w:t>קטע.</w:t>
      </w:r>
      <w:bookmarkStart w:id="31" w:name="_GoBack"/>
      <w:bookmarkEnd w:id="31"/>
    </w:p>
    <w:sectPr w:rsidR="00983281" w:rsidRPr="00983281" w:rsidSect="00820AC7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114" w:rsidRDefault="002B3114" w:rsidP="00ED54C8">
      <w:pPr>
        <w:spacing w:after="0" w:line="240" w:lineRule="auto"/>
      </w:pPr>
      <w:r>
        <w:separator/>
      </w:r>
    </w:p>
  </w:endnote>
  <w:endnote w:type="continuationSeparator" w:id="0">
    <w:p w:rsidR="002B3114" w:rsidRDefault="002B3114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3D5A45" w:rsidRDefault="003D5A45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053">
          <w:rPr>
            <w:noProof/>
            <w:rtl/>
          </w:rPr>
          <w:t>7</w:t>
        </w:r>
        <w:r>
          <w:rPr>
            <w:noProof/>
          </w:rPr>
          <w:fldChar w:fldCharType="end"/>
        </w:r>
      </w:p>
    </w:sdtContent>
  </w:sdt>
  <w:p w:rsidR="003D5A45" w:rsidRDefault="003D5A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114" w:rsidRDefault="002B3114" w:rsidP="00ED54C8">
      <w:pPr>
        <w:spacing w:after="0" w:line="240" w:lineRule="auto"/>
      </w:pPr>
      <w:r>
        <w:separator/>
      </w:r>
    </w:p>
  </w:footnote>
  <w:footnote w:type="continuationSeparator" w:id="0">
    <w:p w:rsidR="002B3114" w:rsidRDefault="002B3114" w:rsidP="00ED54C8">
      <w:pPr>
        <w:spacing w:after="0" w:line="240" w:lineRule="auto"/>
      </w:pPr>
      <w:r>
        <w:continuationSeparator/>
      </w:r>
    </w:p>
  </w:footnote>
  <w:footnote w:id="1">
    <w:p w:rsidR="003D5A45" w:rsidRDefault="003D5A45">
      <w:pPr>
        <w:pStyle w:val="af5"/>
        <w:rPr>
          <w:rtl/>
        </w:rPr>
      </w:pPr>
      <w:r>
        <w:rPr>
          <w:rStyle w:val="af7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ראו </w:t>
      </w:r>
      <w:hyperlink r:id="rId1" w:anchor="Design_scopes" w:history="1">
        <w:r w:rsidRPr="00AD128B">
          <w:rPr>
            <w:rStyle w:val="Hyperlink"/>
          </w:rPr>
          <w:t>http://en.wikipedia.org/wiki/Use_case#Design_scopes</w:t>
        </w:r>
      </w:hyperlink>
      <w:r>
        <w:rPr>
          <w:rFonts w:hint="cs"/>
          <w:rtl/>
        </w:rPr>
        <w:t xml:space="preserve"> </w:t>
      </w:r>
    </w:p>
  </w:footnote>
  <w:footnote w:id="2">
    <w:p w:rsidR="00E24AC8" w:rsidRDefault="00E24AC8" w:rsidP="00E24AC8">
      <w:pPr>
        <w:pStyle w:val="af5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A45" w:rsidRDefault="003D5A45" w:rsidP="00D47764">
    <w:pPr>
      <w:pStyle w:val="a9"/>
      <w:jc w:val="center"/>
    </w:pPr>
    <w:r w:rsidRPr="007F759B">
      <w:rPr>
        <w:rStyle w:val="Char"/>
        <w:rFonts w:hint="cs"/>
        <w:rtl/>
      </w:rPr>
      <w:t>שם הפרויקט</w:t>
    </w:r>
    <w:r>
      <w:rPr>
        <w:rFonts w:hint="cs"/>
        <w:rtl/>
      </w:rPr>
      <w:t>\</w:t>
    </w:r>
    <w:r>
      <w:t>SRS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25.8pt;height:25.8pt;visibility:visible" o:bullet="t">
        <v:imagedata r:id="rId1" o:title="todo"/>
      </v:shape>
    </w:pict>
  </w:numPicBullet>
  <w:abstractNum w:abstractNumId="0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7D6"/>
    <w:multiLevelType w:val="multilevel"/>
    <w:tmpl w:val="EA266D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2073E"/>
    <w:multiLevelType w:val="hybridMultilevel"/>
    <w:tmpl w:val="64F46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B0B5D"/>
    <w:multiLevelType w:val="hybridMultilevel"/>
    <w:tmpl w:val="299EE888"/>
    <w:lvl w:ilvl="0" w:tplc="E1D095EC">
      <w:start w:val="1"/>
      <w:numFmt w:val="decimal"/>
      <w:lvlText w:val="%1."/>
      <w:lvlJc w:val="left"/>
      <w:pPr>
        <w:ind w:left="644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6F5794"/>
    <w:multiLevelType w:val="multilevel"/>
    <w:tmpl w:val="4742251C"/>
    <w:lvl w:ilvl="0">
      <w:start w:val="1"/>
      <w:numFmt w:val="decimal"/>
      <w:lvlText w:val="%1."/>
      <w:lvlJc w:val="left"/>
      <w:pPr>
        <w:ind w:left="400" w:hanging="400"/>
      </w:pPr>
      <w:rPr>
        <w:rFonts w:hint="cs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cs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cs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c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cs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cs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cs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cs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cs"/>
      </w:rPr>
    </w:lvl>
  </w:abstractNum>
  <w:abstractNum w:abstractNumId="18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0229A"/>
    <w:multiLevelType w:val="multilevel"/>
    <w:tmpl w:val="79787B30"/>
    <w:lvl w:ilvl="0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cs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cs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cs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cs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cs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cs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cs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cs"/>
      </w:rPr>
    </w:lvl>
  </w:abstractNum>
  <w:abstractNum w:abstractNumId="24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10"/>
  </w:num>
  <w:num w:numId="4">
    <w:abstractNumId w:val="21"/>
  </w:num>
  <w:num w:numId="5">
    <w:abstractNumId w:val="14"/>
  </w:num>
  <w:num w:numId="6">
    <w:abstractNumId w:val="3"/>
  </w:num>
  <w:num w:numId="7">
    <w:abstractNumId w:val="1"/>
  </w:num>
  <w:num w:numId="8">
    <w:abstractNumId w:val="4"/>
  </w:num>
  <w:num w:numId="9">
    <w:abstractNumId w:val="19"/>
  </w:num>
  <w:num w:numId="10">
    <w:abstractNumId w:val="22"/>
  </w:num>
  <w:num w:numId="11">
    <w:abstractNumId w:val="8"/>
  </w:num>
  <w:num w:numId="12">
    <w:abstractNumId w:val="18"/>
  </w:num>
  <w:num w:numId="13">
    <w:abstractNumId w:val="11"/>
  </w:num>
  <w:num w:numId="14">
    <w:abstractNumId w:val="7"/>
  </w:num>
  <w:num w:numId="15">
    <w:abstractNumId w:val="0"/>
  </w:num>
  <w:num w:numId="16">
    <w:abstractNumId w:val="13"/>
  </w:num>
  <w:num w:numId="17">
    <w:abstractNumId w:val="6"/>
  </w:num>
  <w:num w:numId="18">
    <w:abstractNumId w:val="9"/>
  </w:num>
  <w:num w:numId="19">
    <w:abstractNumId w:val="11"/>
  </w:num>
  <w:num w:numId="20">
    <w:abstractNumId w:val="11"/>
  </w:num>
  <w:num w:numId="21">
    <w:abstractNumId w:val="11"/>
  </w:num>
  <w:num w:numId="22">
    <w:abstractNumId w:val="16"/>
  </w:num>
  <w:num w:numId="23">
    <w:abstractNumId w:val="11"/>
  </w:num>
  <w:num w:numId="24">
    <w:abstractNumId w:val="20"/>
  </w:num>
  <w:num w:numId="25">
    <w:abstractNumId w:val="5"/>
  </w:num>
  <w:num w:numId="26">
    <w:abstractNumId w:val="15"/>
  </w:num>
  <w:num w:numId="27">
    <w:abstractNumId w:val="23"/>
  </w:num>
  <w:num w:numId="28">
    <w:abstractNumId w:val="17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3823"/>
    <w:rsid w:val="00017E0C"/>
    <w:rsid w:val="0002366D"/>
    <w:rsid w:val="00032E93"/>
    <w:rsid w:val="000422AB"/>
    <w:rsid w:val="000433BE"/>
    <w:rsid w:val="00050EEF"/>
    <w:rsid w:val="00055EC8"/>
    <w:rsid w:val="00057693"/>
    <w:rsid w:val="00073019"/>
    <w:rsid w:val="00074382"/>
    <w:rsid w:val="00081204"/>
    <w:rsid w:val="00081EAF"/>
    <w:rsid w:val="00083414"/>
    <w:rsid w:val="00090186"/>
    <w:rsid w:val="000957B8"/>
    <w:rsid w:val="000A0D90"/>
    <w:rsid w:val="000B07A9"/>
    <w:rsid w:val="000B3A18"/>
    <w:rsid w:val="000B54D2"/>
    <w:rsid w:val="000B66A5"/>
    <w:rsid w:val="000C502E"/>
    <w:rsid w:val="000C7F39"/>
    <w:rsid w:val="000D26EA"/>
    <w:rsid w:val="000D51A4"/>
    <w:rsid w:val="000D6604"/>
    <w:rsid w:val="000D766C"/>
    <w:rsid w:val="000E7FE7"/>
    <w:rsid w:val="001021CF"/>
    <w:rsid w:val="001026C3"/>
    <w:rsid w:val="0012383B"/>
    <w:rsid w:val="0012472E"/>
    <w:rsid w:val="00124F67"/>
    <w:rsid w:val="00130E1A"/>
    <w:rsid w:val="00133E0F"/>
    <w:rsid w:val="00137039"/>
    <w:rsid w:val="00137F4B"/>
    <w:rsid w:val="00144B47"/>
    <w:rsid w:val="00146436"/>
    <w:rsid w:val="00150140"/>
    <w:rsid w:val="0015511E"/>
    <w:rsid w:val="0016001F"/>
    <w:rsid w:val="0016691F"/>
    <w:rsid w:val="00180FC7"/>
    <w:rsid w:val="001875D7"/>
    <w:rsid w:val="001A316A"/>
    <w:rsid w:val="001C09C5"/>
    <w:rsid w:val="001C1BB8"/>
    <w:rsid w:val="001E5D64"/>
    <w:rsid w:val="001F3264"/>
    <w:rsid w:val="00201890"/>
    <w:rsid w:val="002062A0"/>
    <w:rsid w:val="0020739E"/>
    <w:rsid w:val="00216374"/>
    <w:rsid w:val="0022631F"/>
    <w:rsid w:val="00244B47"/>
    <w:rsid w:val="0024598A"/>
    <w:rsid w:val="00254104"/>
    <w:rsid w:val="00262572"/>
    <w:rsid w:val="0026491F"/>
    <w:rsid w:val="0027498C"/>
    <w:rsid w:val="0027769B"/>
    <w:rsid w:val="0028027A"/>
    <w:rsid w:val="0029262C"/>
    <w:rsid w:val="00293056"/>
    <w:rsid w:val="002A1364"/>
    <w:rsid w:val="002A28A3"/>
    <w:rsid w:val="002A34C4"/>
    <w:rsid w:val="002B1918"/>
    <w:rsid w:val="002B3114"/>
    <w:rsid w:val="002B388D"/>
    <w:rsid w:val="002B64AB"/>
    <w:rsid w:val="002C2421"/>
    <w:rsid w:val="002D1AC9"/>
    <w:rsid w:val="002E0FAC"/>
    <w:rsid w:val="002E1549"/>
    <w:rsid w:val="002F482D"/>
    <w:rsid w:val="002F513B"/>
    <w:rsid w:val="003166E0"/>
    <w:rsid w:val="00322173"/>
    <w:rsid w:val="00337036"/>
    <w:rsid w:val="00342025"/>
    <w:rsid w:val="0034416D"/>
    <w:rsid w:val="00354267"/>
    <w:rsid w:val="00355281"/>
    <w:rsid w:val="003554C9"/>
    <w:rsid w:val="00376ABE"/>
    <w:rsid w:val="00386F54"/>
    <w:rsid w:val="00396644"/>
    <w:rsid w:val="003A7254"/>
    <w:rsid w:val="003B4CCD"/>
    <w:rsid w:val="003C1601"/>
    <w:rsid w:val="003C53EB"/>
    <w:rsid w:val="003D25CB"/>
    <w:rsid w:val="003D5154"/>
    <w:rsid w:val="003D5A45"/>
    <w:rsid w:val="003E2970"/>
    <w:rsid w:val="003F5D8D"/>
    <w:rsid w:val="0040032C"/>
    <w:rsid w:val="00406215"/>
    <w:rsid w:val="00406379"/>
    <w:rsid w:val="0042266D"/>
    <w:rsid w:val="00434845"/>
    <w:rsid w:val="00450C9B"/>
    <w:rsid w:val="00456D31"/>
    <w:rsid w:val="00460FC5"/>
    <w:rsid w:val="00486EC0"/>
    <w:rsid w:val="00493ADE"/>
    <w:rsid w:val="004A0CCA"/>
    <w:rsid w:val="004A39B7"/>
    <w:rsid w:val="004C5722"/>
    <w:rsid w:val="004D3825"/>
    <w:rsid w:val="004D3E91"/>
    <w:rsid w:val="004D4A2B"/>
    <w:rsid w:val="004D6082"/>
    <w:rsid w:val="004D7733"/>
    <w:rsid w:val="004F1F9F"/>
    <w:rsid w:val="00511789"/>
    <w:rsid w:val="005202FE"/>
    <w:rsid w:val="0052787F"/>
    <w:rsid w:val="00530DF7"/>
    <w:rsid w:val="00533D80"/>
    <w:rsid w:val="005354D7"/>
    <w:rsid w:val="00544390"/>
    <w:rsid w:val="005479F3"/>
    <w:rsid w:val="00550665"/>
    <w:rsid w:val="00562B5D"/>
    <w:rsid w:val="00577A0E"/>
    <w:rsid w:val="00580FCD"/>
    <w:rsid w:val="0058636E"/>
    <w:rsid w:val="00590545"/>
    <w:rsid w:val="005954D8"/>
    <w:rsid w:val="005A11CE"/>
    <w:rsid w:val="005C047F"/>
    <w:rsid w:val="005C191D"/>
    <w:rsid w:val="005E1A36"/>
    <w:rsid w:val="005E648B"/>
    <w:rsid w:val="005F4BB3"/>
    <w:rsid w:val="00606FF4"/>
    <w:rsid w:val="0060782E"/>
    <w:rsid w:val="006109D1"/>
    <w:rsid w:val="00611F33"/>
    <w:rsid w:val="00612C57"/>
    <w:rsid w:val="00615D25"/>
    <w:rsid w:val="00616F96"/>
    <w:rsid w:val="00630EA2"/>
    <w:rsid w:val="00641790"/>
    <w:rsid w:val="0066313C"/>
    <w:rsid w:val="00665500"/>
    <w:rsid w:val="006704B9"/>
    <w:rsid w:val="00677EB3"/>
    <w:rsid w:val="006B1BE3"/>
    <w:rsid w:val="006B4FB9"/>
    <w:rsid w:val="006C7C6E"/>
    <w:rsid w:val="006D119F"/>
    <w:rsid w:val="006D22F2"/>
    <w:rsid w:val="006E0EEB"/>
    <w:rsid w:val="006E24C7"/>
    <w:rsid w:val="0071206A"/>
    <w:rsid w:val="0071480A"/>
    <w:rsid w:val="00715F03"/>
    <w:rsid w:val="00723A4C"/>
    <w:rsid w:val="00724A8A"/>
    <w:rsid w:val="00763E1A"/>
    <w:rsid w:val="00772DE1"/>
    <w:rsid w:val="007A012F"/>
    <w:rsid w:val="007A16FD"/>
    <w:rsid w:val="007A36CB"/>
    <w:rsid w:val="007A5F61"/>
    <w:rsid w:val="007B1673"/>
    <w:rsid w:val="007B50AC"/>
    <w:rsid w:val="007C5606"/>
    <w:rsid w:val="007C63EC"/>
    <w:rsid w:val="007D1294"/>
    <w:rsid w:val="007D3773"/>
    <w:rsid w:val="007D39A2"/>
    <w:rsid w:val="007D5D8D"/>
    <w:rsid w:val="007E0A73"/>
    <w:rsid w:val="007E1AD3"/>
    <w:rsid w:val="007F6926"/>
    <w:rsid w:val="007F759B"/>
    <w:rsid w:val="00820AC7"/>
    <w:rsid w:val="00831756"/>
    <w:rsid w:val="00836AE1"/>
    <w:rsid w:val="00855E08"/>
    <w:rsid w:val="00857DE6"/>
    <w:rsid w:val="00861C43"/>
    <w:rsid w:val="00864F19"/>
    <w:rsid w:val="00865793"/>
    <w:rsid w:val="00870E15"/>
    <w:rsid w:val="0087220F"/>
    <w:rsid w:val="008777CC"/>
    <w:rsid w:val="00881DAB"/>
    <w:rsid w:val="008900B6"/>
    <w:rsid w:val="008A33BE"/>
    <w:rsid w:val="008B127B"/>
    <w:rsid w:val="008B5C71"/>
    <w:rsid w:val="00901192"/>
    <w:rsid w:val="009067FF"/>
    <w:rsid w:val="00917BC2"/>
    <w:rsid w:val="00930471"/>
    <w:rsid w:val="00934D6A"/>
    <w:rsid w:val="00936175"/>
    <w:rsid w:val="00936A05"/>
    <w:rsid w:val="009436CB"/>
    <w:rsid w:val="00950647"/>
    <w:rsid w:val="00965053"/>
    <w:rsid w:val="0097634C"/>
    <w:rsid w:val="00983281"/>
    <w:rsid w:val="009903ED"/>
    <w:rsid w:val="009A1ADC"/>
    <w:rsid w:val="009A40A0"/>
    <w:rsid w:val="009B6F70"/>
    <w:rsid w:val="009E63FF"/>
    <w:rsid w:val="009F13F4"/>
    <w:rsid w:val="00A05963"/>
    <w:rsid w:val="00A06392"/>
    <w:rsid w:val="00A06C23"/>
    <w:rsid w:val="00A41812"/>
    <w:rsid w:val="00A4355F"/>
    <w:rsid w:val="00A614C2"/>
    <w:rsid w:val="00A62117"/>
    <w:rsid w:val="00A6399F"/>
    <w:rsid w:val="00A6442C"/>
    <w:rsid w:val="00A70842"/>
    <w:rsid w:val="00A75247"/>
    <w:rsid w:val="00A802D6"/>
    <w:rsid w:val="00A836A6"/>
    <w:rsid w:val="00A929D4"/>
    <w:rsid w:val="00A95B5B"/>
    <w:rsid w:val="00AA259A"/>
    <w:rsid w:val="00B06B44"/>
    <w:rsid w:val="00B22B8B"/>
    <w:rsid w:val="00B43695"/>
    <w:rsid w:val="00B51748"/>
    <w:rsid w:val="00B63655"/>
    <w:rsid w:val="00B63D28"/>
    <w:rsid w:val="00B82717"/>
    <w:rsid w:val="00B8494E"/>
    <w:rsid w:val="00B919A1"/>
    <w:rsid w:val="00BB75D6"/>
    <w:rsid w:val="00BC358D"/>
    <w:rsid w:val="00BC3759"/>
    <w:rsid w:val="00BE0165"/>
    <w:rsid w:val="00BF538F"/>
    <w:rsid w:val="00C05183"/>
    <w:rsid w:val="00C060B1"/>
    <w:rsid w:val="00C30FDB"/>
    <w:rsid w:val="00C32DD0"/>
    <w:rsid w:val="00C330CD"/>
    <w:rsid w:val="00C5481A"/>
    <w:rsid w:val="00C55E4F"/>
    <w:rsid w:val="00C600FE"/>
    <w:rsid w:val="00C759B0"/>
    <w:rsid w:val="00C771CE"/>
    <w:rsid w:val="00C87066"/>
    <w:rsid w:val="00C912D3"/>
    <w:rsid w:val="00C93FCA"/>
    <w:rsid w:val="00C97917"/>
    <w:rsid w:val="00CA60EE"/>
    <w:rsid w:val="00CC1227"/>
    <w:rsid w:val="00CC494F"/>
    <w:rsid w:val="00CC6639"/>
    <w:rsid w:val="00CD0E1A"/>
    <w:rsid w:val="00CD4BFB"/>
    <w:rsid w:val="00CE1DC9"/>
    <w:rsid w:val="00CF0010"/>
    <w:rsid w:val="00D016E9"/>
    <w:rsid w:val="00D05166"/>
    <w:rsid w:val="00D10ABB"/>
    <w:rsid w:val="00D304A5"/>
    <w:rsid w:val="00D31FCA"/>
    <w:rsid w:val="00D47764"/>
    <w:rsid w:val="00D518E1"/>
    <w:rsid w:val="00D53024"/>
    <w:rsid w:val="00D71C9B"/>
    <w:rsid w:val="00D72A48"/>
    <w:rsid w:val="00D74A02"/>
    <w:rsid w:val="00D75F23"/>
    <w:rsid w:val="00D9482B"/>
    <w:rsid w:val="00D9773C"/>
    <w:rsid w:val="00DA169D"/>
    <w:rsid w:val="00DA3E74"/>
    <w:rsid w:val="00DA49E6"/>
    <w:rsid w:val="00DA6B0D"/>
    <w:rsid w:val="00DB2C1A"/>
    <w:rsid w:val="00DD4AC7"/>
    <w:rsid w:val="00DE3A08"/>
    <w:rsid w:val="00DF5D09"/>
    <w:rsid w:val="00DF73A9"/>
    <w:rsid w:val="00E24AC8"/>
    <w:rsid w:val="00E265A2"/>
    <w:rsid w:val="00E31710"/>
    <w:rsid w:val="00E437DD"/>
    <w:rsid w:val="00E47209"/>
    <w:rsid w:val="00E507A2"/>
    <w:rsid w:val="00E5621C"/>
    <w:rsid w:val="00E62FB6"/>
    <w:rsid w:val="00EA7D13"/>
    <w:rsid w:val="00EB7C45"/>
    <w:rsid w:val="00EC104D"/>
    <w:rsid w:val="00EC4ED8"/>
    <w:rsid w:val="00ED2CF5"/>
    <w:rsid w:val="00ED54C8"/>
    <w:rsid w:val="00ED58AB"/>
    <w:rsid w:val="00EE4FA3"/>
    <w:rsid w:val="00EE65AC"/>
    <w:rsid w:val="00EE664F"/>
    <w:rsid w:val="00EF6F90"/>
    <w:rsid w:val="00F24904"/>
    <w:rsid w:val="00F24EFE"/>
    <w:rsid w:val="00F545BF"/>
    <w:rsid w:val="00F82383"/>
    <w:rsid w:val="00F856A4"/>
    <w:rsid w:val="00F96826"/>
    <w:rsid w:val="00FA17A9"/>
    <w:rsid w:val="00FA6D57"/>
    <w:rsid w:val="00FB3A1C"/>
    <w:rsid w:val="00FB3AFB"/>
    <w:rsid w:val="00FD1DF4"/>
    <w:rsid w:val="00FD2A94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DE34"/>
  <w15:docId w15:val="{4857FB5A-50CE-4C98-88B5-BE50A387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22173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semiHidden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semiHidden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paragraph" w:styleId="NormalWeb">
    <w:name w:val="Normal (Web)"/>
    <w:basedOn w:val="a"/>
    <w:uiPriority w:val="99"/>
    <w:unhideWhenUsed/>
    <w:rsid w:val="00B4369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en.wikipedia.org/wiki/Use_cas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9CAA9D9-723B-4B93-AF99-4E00B21D3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396</TotalTime>
  <Pages>8</Pages>
  <Words>1124</Words>
  <Characters>5621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Doron Azizi</cp:lastModifiedBy>
  <cp:revision>18</cp:revision>
  <cp:lastPrinted>2015-02-22T09:52:00Z</cp:lastPrinted>
  <dcterms:created xsi:type="dcterms:W3CDTF">2017-03-21T16:32:00Z</dcterms:created>
  <dcterms:modified xsi:type="dcterms:W3CDTF">2017-05-10T17:40:00Z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